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9"/>
        <w:gridCol w:w="3055"/>
        <w:gridCol w:w="6518"/>
      </w:tblGrid>
      <w:tr w:rsidR="0021744C" w:rsidRPr="0021744C" w:rsidTr="00273830">
        <w:trPr>
          <w:trHeight w:hRule="exact" w:val="397"/>
        </w:trPr>
        <w:tc>
          <w:tcPr>
            <w:tcW w:w="9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273830">
        <w:trPr>
          <w:trHeight w:hRule="exact" w:val="397"/>
        </w:trPr>
        <w:tc>
          <w:tcPr>
            <w:tcW w:w="949" w:type="dxa"/>
            <w:tcBorders>
              <w:top w:val="single" w:sz="12" w:space="0" w:color="auto"/>
            </w:tcBorders>
            <w:vAlign w:val="center"/>
          </w:tcPr>
          <w:p w:rsidR="0021744C" w:rsidRDefault="001C5ADA" w:rsidP="001C5AD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055" w:type="dxa"/>
            <w:tcBorders>
              <w:top w:val="single" w:sz="12" w:space="0" w:color="auto"/>
            </w:tcBorders>
            <w:vAlign w:val="center"/>
          </w:tcPr>
          <w:p w:rsidR="0021744C" w:rsidRDefault="00F84167" w:rsidP="00F833AE">
            <w:pPr>
              <w:jc w:val="center"/>
            </w:pPr>
            <w:r>
              <w:rPr>
                <w:rFonts w:hint="eastAsia"/>
              </w:rPr>
              <w:t>会員情報</w:t>
            </w:r>
          </w:p>
        </w:tc>
        <w:tc>
          <w:tcPr>
            <w:tcW w:w="6518" w:type="dxa"/>
            <w:tcBorders>
              <w:top w:val="single" w:sz="12" w:space="0" w:color="auto"/>
            </w:tcBorders>
            <w:vAlign w:val="center"/>
          </w:tcPr>
          <w:p w:rsidR="0021744C" w:rsidRDefault="000F3463" w:rsidP="00F833AE">
            <w:r>
              <w:rPr>
                <w:rFonts w:hint="eastAsia"/>
              </w:rPr>
              <w:t>会員情報登録</w:t>
            </w:r>
          </w:p>
        </w:tc>
      </w:tr>
      <w:tr w:rsidR="00273830" w:rsidTr="00273830">
        <w:trPr>
          <w:trHeight w:hRule="exact" w:val="397"/>
        </w:trPr>
        <w:tc>
          <w:tcPr>
            <w:tcW w:w="949" w:type="dxa"/>
            <w:vAlign w:val="center"/>
          </w:tcPr>
          <w:p w:rsidR="00273830" w:rsidRDefault="00273830" w:rsidP="00273830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055" w:type="dxa"/>
            <w:vAlign w:val="center"/>
          </w:tcPr>
          <w:p w:rsidR="00273830" w:rsidRDefault="00273830" w:rsidP="00273830">
            <w:pPr>
              <w:jc w:val="center"/>
            </w:pPr>
            <w:r>
              <w:rPr>
                <w:rFonts w:hint="eastAsia"/>
              </w:rPr>
              <w:t>出品</w:t>
            </w:r>
          </w:p>
        </w:tc>
        <w:tc>
          <w:tcPr>
            <w:tcW w:w="6518" w:type="dxa"/>
            <w:vAlign w:val="center"/>
          </w:tcPr>
          <w:p w:rsidR="00273830" w:rsidRDefault="00273830" w:rsidP="00273830">
            <w:r>
              <w:rPr>
                <w:rFonts w:hint="eastAsia"/>
              </w:rPr>
              <w:t>商品を出品する</w:t>
            </w:r>
          </w:p>
        </w:tc>
      </w:tr>
      <w:tr w:rsidR="00273830" w:rsidTr="00273830">
        <w:trPr>
          <w:trHeight w:hRule="exact" w:val="397"/>
        </w:trPr>
        <w:tc>
          <w:tcPr>
            <w:tcW w:w="949" w:type="dxa"/>
            <w:vAlign w:val="center"/>
          </w:tcPr>
          <w:p w:rsidR="00273830" w:rsidRDefault="00273830" w:rsidP="00273830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3055" w:type="dxa"/>
            <w:vAlign w:val="center"/>
          </w:tcPr>
          <w:p w:rsidR="00273830" w:rsidRDefault="00273830" w:rsidP="00273830">
            <w:pPr>
              <w:jc w:val="center"/>
            </w:pPr>
            <w:r>
              <w:rPr>
                <w:rFonts w:hint="eastAsia"/>
              </w:rPr>
              <w:t>商品検索</w:t>
            </w:r>
          </w:p>
        </w:tc>
        <w:tc>
          <w:tcPr>
            <w:tcW w:w="6518" w:type="dxa"/>
            <w:vAlign w:val="center"/>
          </w:tcPr>
          <w:p w:rsidR="00273830" w:rsidRDefault="00273830" w:rsidP="00273830">
            <w:r>
              <w:rPr>
                <w:rFonts w:hint="eastAsia"/>
              </w:rPr>
              <w:t>商品の一覧を表示する</w:t>
            </w:r>
          </w:p>
        </w:tc>
      </w:tr>
      <w:tr w:rsidR="00273830" w:rsidTr="00273830">
        <w:trPr>
          <w:trHeight w:hRule="exact" w:val="397"/>
        </w:trPr>
        <w:tc>
          <w:tcPr>
            <w:tcW w:w="949" w:type="dxa"/>
            <w:vAlign w:val="center"/>
          </w:tcPr>
          <w:p w:rsidR="00273830" w:rsidRDefault="00273830" w:rsidP="00273830">
            <w:pPr>
              <w:jc w:val="center"/>
            </w:pPr>
            <w:r>
              <w:rPr>
                <w:rFonts w:hint="eastAsia"/>
              </w:rPr>
              <w:t>4.0</w:t>
            </w:r>
          </w:p>
        </w:tc>
        <w:tc>
          <w:tcPr>
            <w:tcW w:w="3055" w:type="dxa"/>
            <w:vAlign w:val="center"/>
          </w:tcPr>
          <w:p w:rsidR="00273830" w:rsidRDefault="00273830" w:rsidP="00273830">
            <w:pPr>
              <w:jc w:val="center"/>
            </w:pPr>
            <w:r>
              <w:rPr>
                <w:rFonts w:hint="eastAsia"/>
              </w:rPr>
              <w:t>購入</w:t>
            </w:r>
          </w:p>
        </w:tc>
        <w:tc>
          <w:tcPr>
            <w:tcW w:w="6518" w:type="dxa"/>
            <w:vAlign w:val="center"/>
          </w:tcPr>
          <w:p w:rsidR="00273830" w:rsidRDefault="00273830" w:rsidP="00273830">
            <w:r>
              <w:rPr>
                <w:rFonts w:hint="eastAsia"/>
              </w:rPr>
              <w:t>商品を購入する</w:t>
            </w:r>
          </w:p>
        </w:tc>
      </w:tr>
      <w:tr w:rsidR="00273830" w:rsidTr="00273830">
        <w:trPr>
          <w:trHeight w:hRule="exact" w:val="397"/>
        </w:trPr>
        <w:tc>
          <w:tcPr>
            <w:tcW w:w="949" w:type="dxa"/>
            <w:vAlign w:val="center"/>
          </w:tcPr>
          <w:p w:rsidR="00273830" w:rsidRDefault="00273830" w:rsidP="00273830">
            <w:pPr>
              <w:jc w:val="center"/>
            </w:pPr>
            <w:r>
              <w:rPr>
                <w:rFonts w:hint="eastAsia"/>
              </w:rPr>
              <w:t>5.0</w:t>
            </w:r>
          </w:p>
        </w:tc>
        <w:tc>
          <w:tcPr>
            <w:tcW w:w="3055" w:type="dxa"/>
            <w:vAlign w:val="center"/>
          </w:tcPr>
          <w:p w:rsidR="00273830" w:rsidRDefault="00273830" w:rsidP="00273830">
            <w:pPr>
              <w:jc w:val="center"/>
            </w:pPr>
            <w:r>
              <w:rPr>
                <w:rFonts w:hint="eastAsia"/>
              </w:rPr>
              <w:t>紹介</w:t>
            </w:r>
          </w:p>
        </w:tc>
        <w:tc>
          <w:tcPr>
            <w:tcW w:w="6518" w:type="dxa"/>
            <w:vAlign w:val="center"/>
          </w:tcPr>
          <w:p w:rsidR="00273830" w:rsidRDefault="00273830" w:rsidP="00273830">
            <w:r>
              <w:rPr>
                <w:rFonts w:hint="eastAsia"/>
              </w:rPr>
              <w:t>他の人に紹介する</w:t>
            </w:r>
          </w:p>
        </w:tc>
      </w:tr>
      <w:tr w:rsidR="00273830" w:rsidTr="00273830">
        <w:trPr>
          <w:trHeight w:hRule="exact" w:val="397"/>
        </w:trPr>
        <w:tc>
          <w:tcPr>
            <w:tcW w:w="949" w:type="dxa"/>
            <w:vAlign w:val="center"/>
          </w:tcPr>
          <w:p w:rsidR="00273830" w:rsidRDefault="00273830" w:rsidP="00273830">
            <w:pPr>
              <w:jc w:val="center"/>
            </w:pPr>
            <w:r>
              <w:rPr>
                <w:rFonts w:hint="eastAsia"/>
              </w:rPr>
              <w:t>6.0</w:t>
            </w:r>
          </w:p>
        </w:tc>
        <w:tc>
          <w:tcPr>
            <w:tcW w:w="3055" w:type="dxa"/>
            <w:vAlign w:val="center"/>
          </w:tcPr>
          <w:p w:rsidR="00273830" w:rsidRDefault="00273830" w:rsidP="00273830">
            <w:pPr>
              <w:jc w:val="center"/>
            </w:pPr>
            <w:r>
              <w:rPr>
                <w:rFonts w:hint="eastAsia"/>
              </w:rPr>
              <w:t>問い合わせ</w:t>
            </w:r>
          </w:p>
        </w:tc>
        <w:tc>
          <w:tcPr>
            <w:tcW w:w="6518" w:type="dxa"/>
            <w:vAlign w:val="center"/>
          </w:tcPr>
          <w:p w:rsidR="00273830" w:rsidRDefault="00273830" w:rsidP="00273830">
            <w:r>
              <w:rPr>
                <w:rFonts w:hint="eastAsia"/>
              </w:rPr>
              <w:t>既存ユーザーが困ったときに問い合わせる</w:t>
            </w:r>
          </w:p>
        </w:tc>
      </w:tr>
      <w:tr w:rsidR="0021744C" w:rsidTr="00273830">
        <w:trPr>
          <w:trHeight w:hRule="exact" w:val="397"/>
        </w:trPr>
        <w:tc>
          <w:tcPr>
            <w:tcW w:w="94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5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8" w:type="dxa"/>
            <w:vAlign w:val="center"/>
          </w:tcPr>
          <w:p w:rsidR="0021744C" w:rsidRDefault="0021744C" w:rsidP="00F833AE"/>
        </w:tc>
      </w:tr>
      <w:tr w:rsidR="0021744C" w:rsidTr="00273830">
        <w:trPr>
          <w:trHeight w:hRule="exact" w:val="397"/>
        </w:trPr>
        <w:tc>
          <w:tcPr>
            <w:tcW w:w="94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5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8" w:type="dxa"/>
            <w:vAlign w:val="center"/>
          </w:tcPr>
          <w:p w:rsidR="0021744C" w:rsidRDefault="0021744C" w:rsidP="00F833AE"/>
        </w:tc>
      </w:tr>
      <w:tr w:rsidR="0021744C" w:rsidTr="00273830">
        <w:trPr>
          <w:trHeight w:hRule="exact" w:val="397"/>
        </w:trPr>
        <w:tc>
          <w:tcPr>
            <w:tcW w:w="94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5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8" w:type="dxa"/>
            <w:vAlign w:val="center"/>
          </w:tcPr>
          <w:p w:rsidR="0021744C" w:rsidRDefault="0021744C" w:rsidP="00F833AE"/>
        </w:tc>
      </w:tr>
      <w:tr w:rsidR="0021744C" w:rsidTr="00273830">
        <w:trPr>
          <w:trHeight w:hRule="exact" w:val="397"/>
        </w:trPr>
        <w:tc>
          <w:tcPr>
            <w:tcW w:w="94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5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8" w:type="dxa"/>
            <w:vAlign w:val="center"/>
          </w:tcPr>
          <w:p w:rsidR="0021744C" w:rsidRDefault="0021744C" w:rsidP="00F833AE"/>
        </w:tc>
      </w:tr>
      <w:tr w:rsidR="0021744C" w:rsidTr="00273830">
        <w:trPr>
          <w:trHeight w:hRule="exact" w:val="397"/>
        </w:trPr>
        <w:tc>
          <w:tcPr>
            <w:tcW w:w="94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5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8" w:type="dxa"/>
            <w:vAlign w:val="center"/>
          </w:tcPr>
          <w:p w:rsidR="0021744C" w:rsidRDefault="0021744C" w:rsidP="00F833AE"/>
        </w:tc>
      </w:tr>
      <w:tr w:rsidR="0021744C" w:rsidTr="00273830">
        <w:trPr>
          <w:trHeight w:hRule="exact" w:val="397"/>
        </w:trPr>
        <w:tc>
          <w:tcPr>
            <w:tcW w:w="94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5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8" w:type="dxa"/>
            <w:vAlign w:val="center"/>
          </w:tcPr>
          <w:p w:rsidR="0021744C" w:rsidRDefault="0021744C" w:rsidP="00F833AE"/>
        </w:tc>
      </w:tr>
      <w:tr w:rsidR="0021744C" w:rsidTr="00273830">
        <w:trPr>
          <w:trHeight w:hRule="exact" w:val="397"/>
        </w:trPr>
        <w:tc>
          <w:tcPr>
            <w:tcW w:w="94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5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8" w:type="dxa"/>
            <w:vAlign w:val="center"/>
          </w:tcPr>
          <w:p w:rsidR="0021744C" w:rsidRDefault="0021744C" w:rsidP="00F833AE"/>
        </w:tc>
      </w:tr>
      <w:tr w:rsidR="0021744C" w:rsidTr="00273830">
        <w:trPr>
          <w:trHeight w:hRule="exact" w:val="397"/>
        </w:trPr>
        <w:tc>
          <w:tcPr>
            <w:tcW w:w="94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5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8" w:type="dxa"/>
            <w:vAlign w:val="center"/>
          </w:tcPr>
          <w:p w:rsidR="0021744C" w:rsidRDefault="0021744C" w:rsidP="00F833AE"/>
        </w:tc>
      </w:tr>
      <w:tr w:rsidR="0021744C" w:rsidTr="00273830">
        <w:trPr>
          <w:trHeight w:hRule="exact" w:val="397"/>
        </w:trPr>
        <w:tc>
          <w:tcPr>
            <w:tcW w:w="94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5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8" w:type="dxa"/>
            <w:vAlign w:val="center"/>
          </w:tcPr>
          <w:p w:rsidR="0021744C" w:rsidRDefault="0021744C" w:rsidP="00F833AE"/>
        </w:tc>
      </w:tr>
      <w:tr w:rsidR="0021744C" w:rsidTr="00273830">
        <w:trPr>
          <w:trHeight w:hRule="exact" w:val="397"/>
        </w:trPr>
        <w:tc>
          <w:tcPr>
            <w:tcW w:w="94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5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8" w:type="dxa"/>
            <w:vAlign w:val="center"/>
          </w:tcPr>
          <w:p w:rsidR="0021744C" w:rsidRDefault="0021744C" w:rsidP="00F833AE"/>
        </w:tc>
      </w:tr>
      <w:tr w:rsidR="0021744C" w:rsidTr="00273830">
        <w:trPr>
          <w:trHeight w:hRule="exact" w:val="519"/>
        </w:trPr>
        <w:tc>
          <w:tcPr>
            <w:tcW w:w="94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5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18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F3463" w:rsidP="00F84167">
            <w:pPr>
              <w:jc w:val="center"/>
            </w:pPr>
            <w:r>
              <w:rPr>
                <w:rFonts w:hint="eastAsia"/>
              </w:rPr>
              <w:t>会員</w:t>
            </w:r>
            <w:r w:rsidR="00F84167">
              <w:rPr>
                <w:rFonts w:hint="eastAsia"/>
              </w:rPr>
              <w:t>情報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73830" w:rsidP="00765524">
            <w:pPr>
              <w:jc w:val="center"/>
            </w:pPr>
            <w:r>
              <w:rPr>
                <w:rFonts w:hint="eastAsia"/>
              </w:rPr>
              <w:t>出品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73830" w:rsidP="00765524">
            <w:pPr>
              <w:jc w:val="center"/>
            </w:pPr>
            <w:r>
              <w:rPr>
                <w:rFonts w:hint="eastAsia"/>
              </w:rPr>
              <w:t>商品検索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F3463" w:rsidP="00765524">
            <w:pPr>
              <w:jc w:val="center"/>
            </w:pPr>
            <w:r>
              <w:rPr>
                <w:rFonts w:hint="eastAsia"/>
              </w:rPr>
              <w:t>４．０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F3463" w:rsidP="00765524">
            <w:pPr>
              <w:jc w:val="center"/>
            </w:pPr>
            <w:r>
              <w:rPr>
                <w:rFonts w:hint="eastAsia"/>
              </w:rPr>
              <w:t>フリマサイト</w:t>
            </w:r>
            <w:r w:rsidR="001C5ADA">
              <w:rPr>
                <w:rFonts w:hint="eastAsia"/>
              </w:rPr>
              <w:t>システム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73830" w:rsidP="00765524">
            <w:pPr>
              <w:jc w:val="center"/>
            </w:pPr>
            <w:r>
              <w:rPr>
                <w:rFonts w:hint="eastAsia"/>
              </w:rPr>
              <w:t>購入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73830" w:rsidRDefault="00273830" w:rsidP="00273830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F3463" w:rsidP="00765524">
            <w:pPr>
              <w:jc w:val="center"/>
            </w:pPr>
            <w:r>
              <w:rPr>
                <w:rFonts w:hint="eastAsia"/>
              </w:rPr>
              <w:t>６．０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F3463" w:rsidP="00765524">
            <w:pPr>
              <w:jc w:val="center"/>
            </w:pPr>
            <w:r>
              <w:rPr>
                <w:rFonts w:hint="eastAsia"/>
              </w:rPr>
              <w:t>５．０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73830" w:rsidP="00765524">
            <w:pPr>
              <w:jc w:val="center"/>
            </w:pPr>
            <w:r>
              <w:rPr>
                <w:rFonts w:hint="eastAsia"/>
              </w:rPr>
              <w:t>問い合わせ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73830" w:rsidP="00765524">
            <w:pPr>
              <w:jc w:val="center"/>
            </w:pPr>
            <w:r>
              <w:rPr>
                <w:rFonts w:hint="eastAsia"/>
              </w:rPr>
              <w:t>紹介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666" w:rsidRDefault="00B93666" w:rsidP="00273989">
      <w:pPr>
        <w:pStyle w:val="a3"/>
      </w:pPr>
      <w:r>
        <w:separator/>
      </w:r>
    </w:p>
  </w:endnote>
  <w:endnote w:type="continuationSeparator" w:id="0">
    <w:p w:rsidR="00B93666" w:rsidRDefault="00B9366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C1F" w:rsidRDefault="005B3C1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E3CB9" w:rsidP="007D7771">
    <w:pPr>
      <w:pStyle w:val="a4"/>
      <w:wordWrap w:val="0"/>
      <w:ind w:right="21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395143">
                          <w:fldSimple w:instr=" FILENAME  ">
                            <w:r w:rsidR="005B3C1F">
                              <w:rPr>
                                <w:noProof/>
                              </w:rPr>
                              <w:t>DMM0.docx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395143">
                    <w:fldSimple w:instr=" FILENAME  ">
                      <w:r w:rsidR="005B3C1F">
                        <w:rPr>
                          <w:noProof/>
                        </w:rPr>
                        <w:t>DMM0.docx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7D7771">
      <w:t>IH12A905 11</w:t>
    </w:r>
    <w:r w:rsidR="007D7771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C1F" w:rsidRDefault="005B3C1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666" w:rsidRDefault="00B93666" w:rsidP="00273989">
      <w:pPr>
        <w:pStyle w:val="a3"/>
      </w:pPr>
      <w:r>
        <w:separator/>
      </w:r>
    </w:p>
  </w:footnote>
  <w:footnote w:type="continuationSeparator" w:id="0">
    <w:p w:rsidR="00B93666" w:rsidRDefault="00B9366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C1F" w:rsidRDefault="005B3C1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E3CB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-65932</wp:posOffset>
              </wp:positionH>
              <wp:positionV relativeFrom="paragraph">
                <wp:posOffset>-96436</wp:posOffset>
              </wp:positionV>
              <wp:extent cx="6861175" cy="4844415"/>
              <wp:effectExtent l="0" t="0" r="15875" b="1333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8064A6" w:rsidP="00BE3CB9">
                                  <w:r>
                                    <w:rPr>
                                      <w:rFonts w:hint="eastAsia"/>
                                    </w:rPr>
                                    <w:t>松原璃奈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5B3C1F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2019</w:t>
                                  </w:r>
                                  <w:r w:rsidR="005B3C1F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5B3C1F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5B3C1F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5B3C1F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07</w:t>
                                  </w:r>
                                  <w:r w:rsidR="005B3C1F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5B3C1F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3D653E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R</w:t>
                                    </w:r>
                                    <w:r w:rsidR="00273989" w:rsidRPr="007F0A12">
                                      <w:rPr>
                                        <w:rFonts w:hint="eastAsia"/>
                                        <w:b/>
                                      </w:rPr>
                                      <w:t>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5B3C1F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92495E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 w:rsidR="00FF4013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(Diamond Mandara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983" cy="438"/>
                            <a:chOff x="690" y="1109"/>
                            <a:chExt cx="7946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C913A8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フリマサイト</w:t>
                                  </w:r>
                                  <w:r w:rsidR="00273989" w:rsidRPr="007E30D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602" cy="438"/>
                              <a:chOff x="6699" y="1312"/>
                              <a:chExt cx="3602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465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7606A6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フリマサイトシステム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2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8064A6" w:rsidP="00BE3CB9">
                            <w:r>
                              <w:rPr>
                                <w:rFonts w:hint="eastAsia"/>
                              </w:rPr>
                              <w:t>松原璃奈</w:t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5B3C1F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2019</w:t>
                            </w:r>
                            <w:r w:rsidR="005B3C1F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5B3C1F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5B3C1F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5B3C1F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07</w:t>
                            </w:r>
                            <w:r w:rsidR="005B3C1F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5B3C1F" w:rsidP="000B5B0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3D653E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</w:t>
                              </w:r>
                              <w:r w:rsidR="00273989" w:rsidRPr="007F0A12">
                                <w:rPr>
                                  <w:rFonts w:hint="eastAsia"/>
                                  <w:b/>
                                </w:rPr>
                                <w:t>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5B3C1F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92495E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  <w:r w:rsidR="00FF4013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(Diamond Mandara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983;height:438" coordorigin="690,1109" coordsize="7946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C913A8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フリマサイト</w:t>
                            </w:r>
                            <w:r w:rsidR="00273989" w:rsidRPr="007E30D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602;height:438" coordorigin="6699,1312" coordsize="3602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465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7606A6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フリマサイトシステム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C1F" w:rsidRDefault="005B3C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B9"/>
    <w:rsid w:val="00016EED"/>
    <w:rsid w:val="00045232"/>
    <w:rsid w:val="00077F6C"/>
    <w:rsid w:val="00082FF2"/>
    <w:rsid w:val="00095795"/>
    <w:rsid w:val="000B5B01"/>
    <w:rsid w:val="000F3463"/>
    <w:rsid w:val="0011548E"/>
    <w:rsid w:val="001529A6"/>
    <w:rsid w:val="00153785"/>
    <w:rsid w:val="001C379B"/>
    <w:rsid w:val="001C5ADA"/>
    <w:rsid w:val="001E5F9C"/>
    <w:rsid w:val="001F5C35"/>
    <w:rsid w:val="0021744C"/>
    <w:rsid w:val="00273830"/>
    <w:rsid w:val="00273989"/>
    <w:rsid w:val="002C6162"/>
    <w:rsid w:val="002D4A47"/>
    <w:rsid w:val="00336A31"/>
    <w:rsid w:val="00340434"/>
    <w:rsid w:val="00360FA8"/>
    <w:rsid w:val="00395143"/>
    <w:rsid w:val="003D653E"/>
    <w:rsid w:val="003E0AAE"/>
    <w:rsid w:val="00460D7E"/>
    <w:rsid w:val="004B4853"/>
    <w:rsid w:val="004C4E56"/>
    <w:rsid w:val="005553E4"/>
    <w:rsid w:val="00563162"/>
    <w:rsid w:val="0056717A"/>
    <w:rsid w:val="00583C4A"/>
    <w:rsid w:val="00590959"/>
    <w:rsid w:val="005B3C1F"/>
    <w:rsid w:val="00642A75"/>
    <w:rsid w:val="006536E8"/>
    <w:rsid w:val="00656F7A"/>
    <w:rsid w:val="00684A2E"/>
    <w:rsid w:val="006C50BE"/>
    <w:rsid w:val="00713B78"/>
    <w:rsid w:val="007235CB"/>
    <w:rsid w:val="00730FB8"/>
    <w:rsid w:val="00732F70"/>
    <w:rsid w:val="00751B8D"/>
    <w:rsid w:val="007606A6"/>
    <w:rsid w:val="00765524"/>
    <w:rsid w:val="00776729"/>
    <w:rsid w:val="007B68A8"/>
    <w:rsid w:val="007D7771"/>
    <w:rsid w:val="007E30D0"/>
    <w:rsid w:val="007F0A12"/>
    <w:rsid w:val="008064A6"/>
    <w:rsid w:val="00833821"/>
    <w:rsid w:val="008374BA"/>
    <w:rsid w:val="00841385"/>
    <w:rsid w:val="00853C78"/>
    <w:rsid w:val="008B761A"/>
    <w:rsid w:val="0092495E"/>
    <w:rsid w:val="00936761"/>
    <w:rsid w:val="009A4638"/>
    <w:rsid w:val="009D67D7"/>
    <w:rsid w:val="009D6ACE"/>
    <w:rsid w:val="00AD3381"/>
    <w:rsid w:val="00AD7689"/>
    <w:rsid w:val="00AF0D01"/>
    <w:rsid w:val="00B62B76"/>
    <w:rsid w:val="00B66310"/>
    <w:rsid w:val="00B93666"/>
    <w:rsid w:val="00BD4D4F"/>
    <w:rsid w:val="00BE3CB9"/>
    <w:rsid w:val="00C413F6"/>
    <w:rsid w:val="00C913A8"/>
    <w:rsid w:val="00CA4E1E"/>
    <w:rsid w:val="00D14D79"/>
    <w:rsid w:val="00D41DD8"/>
    <w:rsid w:val="00DF471D"/>
    <w:rsid w:val="00E20A54"/>
    <w:rsid w:val="00E24E7F"/>
    <w:rsid w:val="00E51C6F"/>
    <w:rsid w:val="00E94DD9"/>
    <w:rsid w:val="00EF082B"/>
    <w:rsid w:val="00F67821"/>
    <w:rsid w:val="00F833AE"/>
    <w:rsid w:val="00F84167"/>
    <w:rsid w:val="00FB556F"/>
    <w:rsid w:val="00FF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65091DEC"/>
  <w15:chartTrackingRefBased/>
  <w15:docId w15:val="{82847795-301F-4110-9599-35212E55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AL\SD22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108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ohs80419</dc:creator>
  <cp:keywords/>
  <dc:description/>
  <cp:lastModifiedBy>松原 璃奈</cp:lastModifiedBy>
  <cp:revision>48</cp:revision>
  <cp:lastPrinted>2019-06-07T07:26:00Z</cp:lastPrinted>
  <dcterms:created xsi:type="dcterms:W3CDTF">2019-06-03T00:19:00Z</dcterms:created>
  <dcterms:modified xsi:type="dcterms:W3CDTF">2019-06-07T07:27:00Z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