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/>
    <w:p w:rsidR="000D01B9" w:rsidRPr="000D01B9" w:rsidRDefault="000D01B9" w:rsidP="000D01B9"/>
    <w:p w:rsidR="000D01B9" w:rsidRPr="000D01B9" w:rsidRDefault="00E023F5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D15576" w:rsidP="00D15576"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現状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DMM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分析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D15576" w:rsidP="00D15576"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現状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DMM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分析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</w:t>
            </w:r>
            <w:r w:rsidR="00D25985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040866" w:rsidP="000D01B9">
            <w:pPr>
              <w:jc w:val="center"/>
              <w:rPr>
                <w:rFonts w:hint="eastAsia"/>
              </w:rPr>
            </w:pPr>
            <w:r>
              <w:t>201</w:t>
            </w:r>
            <w:r w:rsidR="000D01B9">
              <w:rPr>
                <w:rFonts w:hint="eastAsia"/>
              </w:rPr>
              <w:t>9</w:t>
            </w:r>
            <w:r w:rsidR="000D01B9"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 w:rsidR="000D01B9"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040866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松原璃奈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D25985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第２版</w:t>
            </w:r>
          </w:p>
        </w:tc>
        <w:tc>
          <w:tcPr>
            <w:tcW w:w="2268" w:type="dxa"/>
            <w:vAlign w:val="center"/>
          </w:tcPr>
          <w:p w:rsidR="000D01B9" w:rsidRDefault="007D2D61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4394" w:type="dxa"/>
            <w:vAlign w:val="center"/>
          </w:tcPr>
          <w:p w:rsidR="000D01B9" w:rsidRDefault="007D2D61" w:rsidP="000D01B9">
            <w:pPr>
              <w:rPr>
                <w:rFonts w:hint="eastAsia"/>
              </w:rPr>
            </w:pPr>
            <w:r>
              <w:rPr>
                <w:rFonts w:hint="eastAsia"/>
              </w:rPr>
              <w:t>修正</w:t>
            </w: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5A6F33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峯松康二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D25985" w:rsidRDefault="00D25985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</w:tbl>
    <w:p w:rsidR="006536E8" w:rsidRDefault="006536E8" w:rsidP="000D01B9">
      <w:pPr>
        <w:rPr>
          <w:rFonts w:hint="eastAsia"/>
        </w:rPr>
      </w:pPr>
    </w:p>
    <w:p w:rsidR="00E17F33" w:rsidRDefault="00E17F33" w:rsidP="000D01B9">
      <w:pPr>
        <w:rPr>
          <w:rFonts w:hint="eastAsia"/>
        </w:rPr>
      </w:pPr>
    </w:p>
    <w:p w:rsidR="000D01B9" w:rsidRDefault="000D01B9" w:rsidP="000D01B9">
      <w:pPr>
        <w:rPr>
          <w:rFonts w:hint="eastAsia"/>
        </w:rPr>
      </w:pPr>
    </w:p>
    <w:p w:rsidR="000D01B9" w:rsidRPr="000D01B9" w:rsidRDefault="000D01B9" w:rsidP="000D01B9">
      <w:pPr>
        <w:jc w:val="center"/>
        <w:rPr>
          <w:rFonts w:hint="eastAsia"/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9AB" w:rsidRDefault="00F829AB" w:rsidP="00273989">
      <w:pPr>
        <w:pStyle w:val="a3"/>
      </w:pPr>
      <w:r>
        <w:separator/>
      </w:r>
    </w:p>
  </w:endnote>
  <w:endnote w:type="continuationSeparator" w:id="0">
    <w:p w:rsidR="00F829AB" w:rsidRDefault="00F829A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5C" w:rsidRDefault="007D1D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023F5" w:rsidP="00543BF3">
    <w:pPr>
      <w:pStyle w:val="a4"/>
      <w:wordWrap w:val="0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543BF3" w:rsidP="004157C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表紙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543BF3" w:rsidP="004157C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表紙</w:t>
                    </w:r>
                  </w:p>
                </w:txbxContent>
              </v:textbox>
            </v:shape>
          </w:pict>
        </mc:Fallback>
      </mc:AlternateContent>
    </w:r>
    <w:r w:rsidR="00543BF3">
      <w:rPr>
        <w:rFonts w:hint="eastAsia"/>
      </w:rPr>
      <w:t xml:space="preserve">IT12A905 </w:t>
    </w:r>
    <w:r w:rsidR="00543BF3">
      <w:t>11</w:t>
    </w:r>
    <w:r w:rsidR="00543BF3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5C" w:rsidRDefault="007D1D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9AB" w:rsidRDefault="00F829AB" w:rsidP="00273989">
      <w:pPr>
        <w:pStyle w:val="a3"/>
      </w:pPr>
      <w:r>
        <w:separator/>
      </w:r>
    </w:p>
  </w:footnote>
  <w:footnote w:type="continuationSeparator" w:id="0">
    <w:p w:rsidR="00F829AB" w:rsidRDefault="00F829A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5C" w:rsidRDefault="007D1D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023F5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7D1D5C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峯松康二</w:t>
                                  </w:r>
                                  <w:bookmarkStart w:id="0" w:name="_GoBack"/>
                                  <w:bookmarkEnd w:id="0"/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023F5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E023F5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E023F5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E023F5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E023F5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E023F5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023F5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D1D5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D1D5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 w:rsidR="00E023F5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E023F5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</w:t>
                                  </w:r>
                                  <w:r w:rsidR="00273989"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基本設計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7D1D5C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峯松康二</w:t>
                            </w:r>
                            <w:bookmarkStart w:id="1" w:name="_GoBack"/>
                            <w:bookmarkEnd w:id="1"/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023F5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E023F5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E023F5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E023F5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E023F5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E023F5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023F5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D1D5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D1D5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 w:rsidR="00E023F5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E023F5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</w:t>
                            </w:r>
                            <w:r w:rsidR="00273989"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2939BA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基本設計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5C" w:rsidRDefault="007D1D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F5"/>
    <w:rsid w:val="00020B8F"/>
    <w:rsid w:val="00040866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E4C7F"/>
    <w:rsid w:val="004157CB"/>
    <w:rsid w:val="00460D7E"/>
    <w:rsid w:val="005213F3"/>
    <w:rsid w:val="00543BF3"/>
    <w:rsid w:val="0056717A"/>
    <w:rsid w:val="00583C4A"/>
    <w:rsid w:val="00590959"/>
    <w:rsid w:val="005A6F33"/>
    <w:rsid w:val="006536E8"/>
    <w:rsid w:val="00730FB8"/>
    <w:rsid w:val="00732F70"/>
    <w:rsid w:val="007919E1"/>
    <w:rsid w:val="007B68A8"/>
    <w:rsid w:val="007D1D5C"/>
    <w:rsid w:val="007D2D61"/>
    <w:rsid w:val="007E30D0"/>
    <w:rsid w:val="007F0A12"/>
    <w:rsid w:val="00833821"/>
    <w:rsid w:val="008374BA"/>
    <w:rsid w:val="00853C78"/>
    <w:rsid w:val="00AD7689"/>
    <w:rsid w:val="00AF3E8B"/>
    <w:rsid w:val="00B1788F"/>
    <w:rsid w:val="00C16805"/>
    <w:rsid w:val="00D15576"/>
    <w:rsid w:val="00D25985"/>
    <w:rsid w:val="00D9602D"/>
    <w:rsid w:val="00E023F5"/>
    <w:rsid w:val="00E17F33"/>
    <w:rsid w:val="00EA3B27"/>
    <w:rsid w:val="00EC076C"/>
    <w:rsid w:val="00F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53D4874"/>
  <w15:chartTrackingRefBased/>
  <w15:docId w15:val="{2FBB5C89-71EA-47A5-9984-4BEDE273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164\Desktop\SD\&#32032;&#26448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ohs80164</dc:creator>
  <cp:keywords/>
  <dc:description/>
  <cp:lastModifiedBy>松原 璃奈</cp:lastModifiedBy>
  <cp:revision>8</cp:revision>
  <cp:lastPrinted>2006-06-21T08:27:00Z</cp:lastPrinted>
  <dcterms:created xsi:type="dcterms:W3CDTF">2019-06-11T00:54:00Z</dcterms:created>
  <dcterms:modified xsi:type="dcterms:W3CDTF">2019-06-11T01:04:00Z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