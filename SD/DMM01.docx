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21744C" w:rsidRDefault="001C5ADA" w:rsidP="001C5ADA">
            <w:pPr>
              <w:jc w:val="center"/>
            </w:pPr>
            <w:r>
              <w:rPr>
                <w:rFonts w:hint="eastAsia"/>
              </w:rPr>
              <w:t>1.</w:t>
            </w:r>
            <w:r w:rsidR="00135F52">
              <w:rPr>
                <w:rFonts w:hint="eastAsia"/>
              </w:rPr>
              <w:t>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21744C" w:rsidRDefault="00DA3F5A" w:rsidP="00F833AE">
            <w:pPr>
              <w:jc w:val="center"/>
            </w:pPr>
            <w:r>
              <w:rPr>
                <w:rFonts w:hint="eastAsia"/>
              </w:rPr>
              <w:t>新規登録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21744C" w:rsidRDefault="00DA3F5A" w:rsidP="00F833AE">
            <w:r>
              <w:rPr>
                <w:rFonts w:hint="eastAsia"/>
              </w:rPr>
              <w:t>新規ユーザーが名前・住所などを</w:t>
            </w:r>
            <w:r w:rsidR="00135F52">
              <w:rPr>
                <w:rFonts w:hint="eastAsia"/>
              </w:rPr>
              <w:t>入力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35F52" w:rsidP="00F833AE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3118" w:type="dxa"/>
            <w:vAlign w:val="center"/>
          </w:tcPr>
          <w:p w:rsidR="0021744C" w:rsidRDefault="00B91DE4" w:rsidP="00F833AE">
            <w:pPr>
              <w:jc w:val="center"/>
            </w:pPr>
            <w:r>
              <w:rPr>
                <w:rFonts w:hint="eastAsia"/>
              </w:rPr>
              <w:t>ログイン</w:t>
            </w:r>
          </w:p>
        </w:tc>
        <w:tc>
          <w:tcPr>
            <w:tcW w:w="6663" w:type="dxa"/>
            <w:vAlign w:val="center"/>
          </w:tcPr>
          <w:p w:rsidR="0021744C" w:rsidRDefault="00DA3F5A" w:rsidP="00F833AE">
            <w:r>
              <w:rPr>
                <w:rFonts w:hint="eastAsia"/>
              </w:rPr>
              <w:t>既存ユーザーが</w:t>
            </w:r>
            <w:r w:rsidR="00B91DE4">
              <w:rPr>
                <w:rFonts w:hint="eastAsia"/>
              </w:rPr>
              <w:t>サイトにログインする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35F52" w:rsidP="00F833AE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3118" w:type="dxa"/>
            <w:vAlign w:val="center"/>
          </w:tcPr>
          <w:p w:rsidR="0021744C" w:rsidRDefault="0030668C" w:rsidP="00F833AE">
            <w:pPr>
              <w:jc w:val="center"/>
            </w:pPr>
            <w:r>
              <w:rPr>
                <w:rFonts w:hint="eastAsia"/>
              </w:rPr>
              <w:t>情報変更</w:t>
            </w:r>
          </w:p>
        </w:tc>
        <w:tc>
          <w:tcPr>
            <w:tcW w:w="6663" w:type="dxa"/>
            <w:vAlign w:val="center"/>
          </w:tcPr>
          <w:p w:rsidR="0021744C" w:rsidRDefault="006977CC" w:rsidP="00F833AE">
            <w:r>
              <w:rPr>
                <w:rFonts w:hint="eastAsia"/>
              </w:rPr>
              <w:t>会員情報を変更する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35F52" w:rsidP="00F833AE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3118" w:type="dxa"/>
            <w:vAlign w:val="center"/>
          </w:tcPr>
          <w:p w:rsidR="0021744C" w:rsidRDefault="006977CC" w:rsidP="00F833AE">
            <w:pPr>
              <w:jc w:val="center"/>
            </w:pPr>
            <w:r>
              <w:rPr>
                <w:rFonts w:hint="eastAsia"/>
              </w:rPr>
              <w:t>退会処理</w:t>
            </w:r>
          </w:p>
        </w:tc>
        <w:tc>
          <w:tcPr>
            <w:tcW w:w="6663" w:type="dxa"/>
            <w:vAlign w:val="center"/>
          </w:tcPr>
          <w:p w:rsidR="0021744C" w:rsidRDefault="006977CC" w:rsidP="00F833AE">
            <w:r>
              <w:rPr>
                <w:rFonts w:hint="eastAsia"/>
              </w:rPr>
              <w:t>アプリからの退会の処理をする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  <w:tr w:rsidR="0021744C">
        <w:trPr>
          <w:trHeight w:hRule="exact" w:val="519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663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</w:t>
            </w:r>
            <w:r w:rsidR="00135F52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35F52" w:rsidP="00765524">
            <w:pPr>
              <w:jc w:val="center"/>
            </w:pPr>
            <w:r>
              <w:rPr>
                <w:rFonts w:hint="eastAsia"/>
              </w:rPr>
              <w:t>１．２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30668C" w:rsidP="00765524">
            <w:pPr>
              <w:jc w:val="center"/>
            </w:pPr>
            <w:r>
              <w:rPr>
                <w:rFonts w:hint="eastAsia"/>
              </w:rPr>
              <w:t>１．３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91DE4" w:rsidP="00765524">
            <w:pPr>
              <w:jc w:val="center"/>
            </w:pPr>
            <w:r>
              <w:rPr>
                <w:rFonts w:hint="eastAsia"/>
              </w:rPr>
              <w:t>新規登録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91DE4" w:rsidP="00765524">
            <w:pPr>
              <w:jc w:val="center"/>
            </w:pPr>
            <w:r>
              <w:rPr>
                <w:rFonts w:hint="eastAsia"/>
              </w:rPr>
              <w:t>ログイン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91DE4" w:rsidP="00765524">
            <w:pPr>
              <w:jc w:val="center"/>
            </w:pPr>
            <w:r>
              <w:rPr>
                <w:rFonts w:hint="eastAsia"/>
              </w:rPr>
              <w:t>情報変更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35F52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977CC" w:rsidP="006977CC">
            <w:pPr>
              <w:jc w:val="center"/>
            </w:pPr>
            <w:r>
              <w:rPr>
                <w:rFonts w:hint="eastAsia"/>
              </w:rPr>
              <w:t>１．４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35F52" w:rsidP="00765524">
            <w:pPr>
              <w:jc w:val="center"/>
            </w:pPr>
            <w:r>
              <w:rPr>
                <w:rFonts w:hint="eastAsia"/>
              </w:rPr>
              <w:t>会員情報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91DE4" w:rsidP="00765524">
            <w:pPr>
              <w:jc w:val="center"/>
            </w:pPr>
            <w:r>
              <w:rPr>
                <w:rFonts w:hint="eastAsia"/>
              </w:rPr>
              <w:t>退会処理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10A" w:rsidRDefault="00C3510A" w:rsidP="00273989">
      <w:pPr>
        <w:pStyle w:val="a3"/>
      </w:pPr>
      <w:r>
        <w:separator/>
      </w:r>
    </w:p>
  </w:endnote>
  <w:endnote w:type="continuationSeparator" w:id="0">
    <w:p w:rsidR="00C3510A" w:rsidRDefault="00C3510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23" w:rsidRDefault="004F522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E3CB9" w:rsidP="007D7771">
    <w:pPr>
      <w:pStyle w:val="a4"/>
      <w:wordWrap w:val="0"/>
      <w:ind w:right="21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2D30D4">
                          <w:fldSimple w:instr=" FILENAME  ">
                            <w:r w:rsidR="00BE3CB9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BE3CB9">
                              <w:rPr>
                                <w:rFonts w:hint="eastAsia"/>
                                <w:noProof/>
                              </w:rPr>
                              <w:t xml:space="preserve"> 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>
                    <w:fldSimple w:instr=" FILENAME  ">
                      <w:r w:rsidR="00BE3CB9">
                        <w:rPr>
                          <w:rFonts w:hint="eastAsia"/>
                          <w:noProof/>
                        </w:rPr>
                        <w:t>文書</w:t>
                      </w:r>
                      <w:r w:rsidR="00BE3CB9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7D7771">
      <w:t>IH12A905 11</w:t>
    </w:r>
    <w:r w:rsidR="007D7771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23" w:rsidRDefault="004F52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10A" w:rsidRDefault="00C3510A" w:rsidP="00273989">
      <w:pPr>
        <w:pStyle w:val="a3"/>
      </w:pPr>
      <w:r>
        <w:separator/>
      </w:r>
    </w:p>
  </w:footnote>
  <w:footnote w:type="continuationSeparator" w:id="0">
    <w:p w:rsidR="00C3510A" w:rsidRDefault="00C3510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23" w:rsidRDefault="004F52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E3CB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573911" w:rsidP="00BE3CB9">
                                  <w:r>
                                    <w:rPr>
                                      <w:rFonts w:hint="eastAsia"/>
                                    </w:rPr>
                                    <w:t>松原璃奈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35F5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 w:rsidR="00BE3CB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135F52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E3CB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DC606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E3CB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E3CB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7E26EF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R</w:t>
                                    </w:r>
                                    <w:r w:rsidR="00273989" w:rsidRPr="007F0A12">
                                      <w:rPr>
                                        <w:rFonts w:hint="eastAsia"/>
                                        <w:b/>
                                      </w:rPr>
                                      <w:t>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594152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2</w:t>
                                    </w:r>
                                    <w:r w:rsidR="00273989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27398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 w:rsidR="00273989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 w:rsidR="004F5223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08174F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フリマサイト</w:t>
                                  </w:r>
                                  <w:r w:rsidR="00273989" w:rsidRPr="007E30D0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08174F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573911" w:rsidP="00BE3CB9">
                            <w:r>
                              <w:rPr>
                                <w:rFonts w:hint="eastAsia"/>
                              </w:rPr>
                              <w:t>松原璃奈</w:t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35F5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2019</w:t>
                            </w:r>
                            <w:r w:rsidR="00BE3CB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135F52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E3CB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DC606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E3CB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E3CB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7E26EF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</w:t>
                              </w:r>
                              <w:r w:rsidR="00273989" w:rsidRPr="007F0A12">
                                <w:rPr>
                                  <w:rFonts w:hint="eastAsia"/>
                                  <w:b/>
                                </w:rPr>
                                <w:t>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594152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2</w:t>
                              </w:r>
                              <w:r w:rsidR="00273989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27398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 w:rsidR="00273989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  <w:r w:rsidR="004F5223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1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08174F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フリマサイト</w:t>
                            </w:r>
                            <w:r w:rsidR="00273989" w:rsidRPr="007E30D0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08174F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会員情報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23" w:rsidRDefault="004F522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B9"/>
    <w:rsid w:val="00045232"/>
    <w:rsid w:val="00077F6C"/>
    <w:rsid w:val="0008174F"/>
    <w:rsid w:val="00082FF2"/>
    <w:rsid w:val="000B5B01"/>
    <w:rsid w:val="00135F52"/>
    <w:rsid w:val="001529A6"/>
    <w:rsid w:val="00153785"/>
    <w:rsid w:val="001C379B"/>
    <w:rsid w:val="001C5ADA"/>
    <w:rsid w:val="001E5F9C"/>
    <w:rsid w:val="001F5C35"/>
    <w:rsid w:val="0020022B"/>
    <w:rsid w:val="0021744C"/>
    <w:rsid w:val="00273989"/>
    <w:rsid w:val="00296425"/>
    <w:rsid w:val="002B4610"/>
    <w:rsid w:val="002D30D4"/>
    <w:rsid w:val="002D4A47"/>
    <w:rsid w:val="0030668C"/>
    <w:rsid w:val="00336A31"/>
    <w:rsid w:val="00340949"/>
    <w:rsid w:val="00360FA8"/>
    <w:rsid w:val="003B02CF"/>
    <w:rsid w:val="003D25ED"/>
    <w:rsid w:val="003E0AAE"/>
    <w:rsid w:val="00460D7E"/>
    <w:rsid w:val="004F5223"/>
    <w:rsid w:val="005553E4"/>
    <w:rsid w:val="0055777A"/>
    <w:rsid w:val="0056717A"/>
    <w:rsid w:val="00573911"/>
    <w:rsid w:val="00583C4A"/>
    <w:rsid w:val="00590959"/>
    <w:rsid w:val="00594152"/>
    <w:rsid w:val="006536E8"/>
    <w:rsid w:val="0065515C"/>
    <w:rsid w:val="00656F7A"/>
    <w:rsid w:val="006977CC"/>
    <w:rsid w:val="00713B78"/>
    <w:rsid w:val="00730FB8"/>
    <w:rsid w:val="00732F70"/>
    <w:rsid w:val="00765524"/>
    <w:rsid w:val="007B68A8"/>
    <w:rsid w:val="007D7771"/>
    <w:rsid w:val="007E26EF"/>
    <w:rsid w:val="007E30D0"/>
    <w:rsid w:val="007F0A12"/>
    <w:rsid w:val="00833821"/>
    <w:rsid w:val="008374BA"/>
    <w:rsid w:val="00853C78"/>
    <w:rsid w:val="008B761A"/>
    <w:rsid w:val="00936761"/>
    <w:rsid w:val="00A36AAD"/>
    <w:rsid w:val="00AD7689"/>
    <w:rsid w:val="00AF0D01"/>
    <w:rsid w:val="00B62B76"/>
    <w:rsid w:val="00B91DE4"/>
    <w:rsid w:val="00BE3CB9"/>
    <w:rsid w:val="00C3510A"/>
    <w:rsid w:val="00C413F6"/>
    <w:rsid w:val="00CA1746"/>
    <w:rsid w:val="00D14D79"/>
    <w:rsid w:val="00DA3F5A"/>
    <w:rsid w:val="00DC606A"/>
    <w:rsid w:val="00DF471D"/>
    <w:rsid w:val="00E20A54"/>
    <w:rsid w:val="00E24E7F"/>
    <w:rsid w:val="00F833AE"/>
    <w:rsid w:val="00FA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4EE9A0A3"/>
  <w15:chartTrackingRefBased/>
  <w15:docId w15:val="{82847795-301F-4110-9599-35212E55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AL\SD22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36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DMM</vt:lpstr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ohs80419</dc:creator>
  <cp:keywords/>
  <dc:description/>
  <cp:lastModifiedBy>松原 璃奈</cp:lastModifiedBy>
  <cp:revision>21</cp:revision>
  <cp:lastPrinted>2006-06-21T10:05:00Z</cp:lastPrinted>
  <dcterms:created xsi:type="dcterms:W3CDTF">2019-06-03T00:19:00Z</dcterms:created>
  <dcterms:modified xsi:type="dcterms:W3CDTF">2019-06-07T07:28:00Z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