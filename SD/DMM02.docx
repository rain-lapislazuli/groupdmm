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9"/>
        <w:gridCol w:w="3055"/>
        <w:gridCol w:w="6518"/>
      </w:tblGrid>
      <w:tr w:rsidR="0021744C" w:rsidRPr="0021744C" w:rsidTr="00310238">
        <w:trPr>
          <w:trHeight w:hRule="exact" w:val="397"/>
        </w:trPr>
        <w:tc>
          <w:tcPr>
            <w:tcW w:w="9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tcBorders>
              <w:top w:val="single" w:sz="12" w:space="0" w:color="auto"/>
            </w:tcBorders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.1</w:t>
            </w:r>
          </w:p>
        </w:tc>
        <w:tc>
          <w:tcPr>
            <w:tcW w:w="3055" w:type="dxa"/>
            <w:tcBorders>
              <w:top w:val="single" w:sz="12" w:space="0" w:color="auto"/>
            </w:tcBorders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商品説明</w:t>
            </w:r>
          </w:p>
        </w:tc>
        <w:tc>
          <w:tcPr>
            <w:tcW w:w="6518" w:type="dxa"/>
            <w:tcBorders>
              <w:top w:val="single" w:sz="12" w:space="0" w:color="auto"/>
            </w:tcBorders>
            <w:vAlign w:val="center"/>
          </w:tcPr>
          <w:p w:rsidR="00310238" w:rsidRDefault="00DE15CB" w:rsidP="00310238">
            <w:r>
              <w:rPr>
                <w:rFonts w:hint="eastAsia"/>
              </w:rPr>
              <w:t>出品者が</w:t>
            </w:r>
            <w:r w:rsidR="00310238">
              <w:rPr>
                <w:rFonts w:hint="eastAsia"/>
              </w:rPr>
              <w:t>商品についての説明を入力する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.2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写真挿入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商品の写真を挿入する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.3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商品の価格を設定する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.4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支払確認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支払されたことを確認する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.5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商品梱包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発送する商品を梱包する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482635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.6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売れた商品を発送する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.7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受取確認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商品が受け取られたことを確認する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482635" w:rsidP="00310238">
            <w:pPr>
              <w:jc w:val="center"/>
            </w:pPr>
            <w:r>
              <w:rPr>
                <w:rFonts w:hint="eastAsia"/>
              </w:rPr>
              <w:t>2</w:t>
            </w:r>
            <w:r w:rsidR="00310238">
              <w:rPr>
                <w:rFonts w:hint="eastAsia"/>
              </w:rPr>
              <w:t>.8</w:t>
            </w: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6518" w:type="dxa"/>
            <w:vAlign w:val="center"/>
          </w:tcPr>
          <w:p w:rsidR="00310238" w:rsidRDefault="00310238" w:rsidP="00310238">
            <w:r>
              <w:rPr>
                <w:rFonts w:hint="eastAsia"/>
              </w:rPr>
              <w:t>購入者の評価をする</w:t>
            </w:r>
          </w:p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397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  <w:tr w:rsidR="00310238" w:rsidTr="00310238">
        <w:trPr>
          <w:trHeight w:hRule="exact" w:val="519"/>
        </w:trPr>
        <w:tc>
          <w:tcPr>
            <w:tcW w:w="949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3055" w:type="dxa"/>
            <w:vAlign w:val="center"/>
          </w:tcPr>
          <w:p w:rsidR="00310238" w:rsidRDefault="00310238" w:rsidP="00310238">
            <w:pPr>
              <w:jc w:val="center"/>
            </w:pPr>
          </w:p>
        </w:tc>
        <w:tc>
          <w:tcPr>
            <w:tcW w:w="6518" w:type="dxa"/>
            <w:vAlign w:val="center"/>
          </w:tcPr>
          <w:p w:rsidR="00310238" w:rsidRDefault="00310238" w:rsidP="00310238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394C5A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C07B71">
            <w:pPr>
              <w:jc w:val="center"/>
            </w:pPr>
            <w:r>
              <w:rPr>
                <w:rFonts w:hint="eastAsia"/>
              </w:rPr>
              <w:t>２．２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394C5A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394C5A" w:rsidP="00765524">
            <w:pPr>
              <w:jc w:val="center"/>
            </w:pPr>
            <w:r>
              <w:rPr>
                <w:rFonts w:hint="eastAsia"/>
              </w:rPr>
              <w:t>商品</w:t>
            </w:r>
            <w:r w:rsidR="00032B88">
              <w:rPr>
                <w:rFonts w:hint="eastAsia"/>
              </w:rPr>
              <w:t>説明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写真挿入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032B88">
              <w:rPr>
                <w:rFonts w:hint="eastAsia"/>
              </w:rPr>
              <w:t>．８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394C5A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394C5A">
              <w:rPr>
                <w:rFonts w:hint="eastAsia"/>
              </w:rPr>
              <w:t>．４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394C5A" w:rsidP="00765524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支払確認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032B88">
              <w:rPr>
                <w:rFonts w:hint="eastAsia"/>
              </w:rPr>
              <w:t>．７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032B88">
              <w:rPr>
                <w:rFonts w:hint="eastAsia"/>
              </w:rPr>
              <w:t>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C07B71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5A735F">
              <w:rPr>
                <w:rFonts w:hint="eastAsia"/>
              </w:rPr>
              <w:t>．５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受取確認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発送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32B88" w:rsidP="00765524">
            <w:pPr>
              <w:jc w:val="center"/>
            </w:pPr>
            <w:r>
              <w:rPr>
                <w:rFonts w:hint="eastAsia"/>
              </w:rPr>
              <w:t>商品梱包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E3A" w:rsidRDefault="004A2E3A" w:rsidP="00273989">
      <w:pPr>
        <w:pStyle w:val="a3"/>
      </w:pPr>
      <w:r>
        <w:separator/>
      </w:r>
    </w:p>
  </w:endnote>
  <w:endnote w:type="continuationSeparator" w:id="0">
    <w:p w:rsidR="004A2E3A" w:rsidRDefault="004A2E3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F6C" w:rsidRDefault="001F3F6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E3CB9" w:rsidP="007D7771">
    <w:pPr>
      <w:pStyle w:val="a4"/>
      <w:wordWrap w:val="0"/>
      <w:ind w:right="21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4A2E3A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BE3CB9"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 w:rsidR="00BE3CB9"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BE3CB9">
                        <w:rPr>
                          <w:rFonts w:hint="eastAsia"/>
                          <w:noProof/>
                        </w:rPr>
                        <w:t>文書</w:t>
                      </w:r>
                      <w:r w:rsidR="00BE3CB9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D7771">
      <w:t>IH12A905 11</w:t>
    </w:r>
    <w:r w:rsidR="007D7771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F6C" w:rsidRDefault="001F3F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E3A" w:rsidRDefault="004A2E3A" w:rsidP="00273989">
      <w:pPr>
        <w:pStyle w:val="a3"/>
      </w:pPr>
      <w:r>
        <w:separator/>
      </w:r>
    </w:p>
  </w:footnote>
  <w:footnote w:type="continuationSeparator" w:id="0">
    <w:p w:rsidR="004A2E3A" w:rsidRDefault="004A2E3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F6C" w:rsidRDefault="001F3F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E3C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71FF7" w:rsidP="00BE3CB9">
                                  <w:r>
                                    <w:rPr>
                                      <w:rFonts w:hint="eastAsia"/>
                                    </w:rPr>
                                    <w:t>松原璃奈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631D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631DF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394C5A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AC2E10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273989" w:rsidRPr="007F0A12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211A7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3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27398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C33C15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1F3F6C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754F5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</w:t>
                                  </w:r>
                                  <w:r w:rsidR="00273989"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754F5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出品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D71FF7" w:rsidP="00BE3CB9">
                            <w:r>
                              <w:rPr>
                                <w:rFonts w:hint="eastAsia"/>
                              </w:rPr>
                              <w:t>松原璃奈</w:t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631D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631DF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394C5A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AC2E10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273989" w:rsidRPr="007F0A12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211A7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3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27398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C33C15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1F3F6C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D754F5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</w:t>
                            </w:r>
                            <w:r w:rsidR="00273989"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D754F5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出品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F6C" w:rsidRDefault="001F3F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B9"/>
    <w:rsid w:val="00032B88"/>
    <w:rsid w:val="00045232"/>
    <w:rsid w:val="00064ABD"/>
    <w:rsid w:val="00077F6C"/>
    <w:rsid w:val="00082FF2"/>
    <w:rsid w:val="000B5B01"/>
    <w:rsid w:val="001529A6"/>
    <w:rsid w:val="00153785"/>
    <w:rsid w:val="001C379B"/>
    <w:rsid w:val="001C5ADA"/>
    <w:rsid w:val="001E5F9C"/>
    <w:rsid w:val="001F3F6C"/>
    <w:rsid w:val="001F5C35"/>
    <w:rsid w:val="0021744C"/>
    <w:rsid w:val="002211A7"/>
    <w:rsid w:val="00273989"/>
    <w:rsid w:val="002D4A47"/>
    <w:rsid w:val="00310238"/>
    <w:rsid w:val="00336A31"/>
    <w:rsid w:val="00360FA8"/>
    <w:rsid w:val="00394C5A"/>
    <w:rsid w:val="003E0AAE"/>
    <w:rsid w:val="00460D7E"/>
    <w:rsid w:val="00482635"/>
    <w:rsid w:val="004A2E3A"/>
    <w:rsid w:val="004A7BB7"/>
    <w:rsid w:val="005553E4"/>
    <w:rsid w:val="0056717A"/>
    <w:rsid w:val="00583C4A"/>
    <w:rsid w:val="00590959"/>
    <w:rsid w:val="005A735F"/>
    <w:rsid w:val="006536E8"/>
    <w:rsid w:val="00656F7A"/>
    <w:rsid w:val="00674E0B"/>
    <w:rsid w:val="00713B78"/>
    <w:rsid w:val="00730FB8"/>
    <w:rsid w:val="00732F70"/>
    <w:rsid w:val="00765524"/>
    <w:rsid w:val="007B68A8"/>
    <w:rsid w:val="007D7771"/>
    <w:rsid w:val="007E30D0"/>
    <w:rsid w:val="007F0A12"/>
    <w:rsid w:val="00833821"/>
    <w:rsid w:val="008374BA"/>
    <w:rsid w:val="00853C78"/>
    <w:rsid w:val="008B761A"/>
    <w:rsid w:val="009313D9"/>
    <w:rsid w:val="00936761"/>
    <w:rsid w:val="00A27F13"/>
    <w:rsid w:val="00A631DF"/>
    <w:rsid w:val="00AC2E10"/>
    <w:rsid w:val="00AD7689"/>
    <w:rsid w:val="00AF0D01"/>
    <w:rsid w:val="00B21410"/>
    <w:rsid w:val="00B62B76"/>
    <w:rsid w:val="00B64765"/>
    <w:rsid w:val="00BA35C6"/>
    <w:rsid w:val="00BE3CB9"/>
    <w:rsid w:val="00C07B71"/>
    <w:rsid w:val="00C33C15"/>
    <w:rsid w:val="00C413F6"/>
    <w:rsid w:val="00D10315"/>
    <w:rsid w:val="00D14D79"/>
    <w:rsid w:val="00D7133E"/>
    <w:rsid w:val="00D71FF7"/>
    <w:rsid w:val="00D754F5"/>
    <w:rsid w:val="00DE15CB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5015E6FD"/>
  <w15:chartTrackingRefBased/>
  <w15:docId w15:val="{82847795-301F-4110-9599-35212E55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\SD22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139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ohs80419</dc:creator>
  <cp:keywords/>
  <dc:description/>
  <cp:lastModifiedBy>松原 璃奈</cp:lastModifiedBy>
  <cp:revision>24</cp:revision>
  <cp:lastPrinted>2006-06-21T10:05:00Z</cp:lastPrinted>
  <dcterms:created xsi:type="dcterms:W3CDTF">2019-06-03T00:19:00Z</dcterms:created>
  <dcterms:modified xsi:type="dcterms:W3CDTF">2019-06-07T07:29:00Z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