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77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69"/>
        <w:gridCol w:w="495"/>
        <w:gridCol w:w="1978"/>
        <w:gridCol w:w="1361"/>
        <w:gridCol w:w="131"/>
        <w:gridCol w:w="1009"/>
        <w:gridCol w:w="1453"/>
        <w:gridCol w:w="493"/>
        <w:gridCol w:w="996"/>
        <w:gridCol w:w="492"/>
      </w:tblGrid>
      <w:tr w:rsidR="003A4B29">
        <w:trPr>
          <w:trHeight w:val="135"/>
        </w:trPr>
        <w:tc>
          <w:tcPr>
            <w:tcW w:w="2371" w:type="dxa"/>
            <w:vMerge w:val="restart"/>
            <w:shd w:val="clear" w:color="auto" w:fill="800080"/>
            <w:textDirection w:val="tbRl"/>
          </w:tcPr>
          <w:p w:rsidR="003A4B29" w:rsidRPr="00535D44" w:rsidRDefault="0053675B" w:rsidP="00535D44">
            <w:pPr>
              <w:ind w:left="113" w:right="113"/>
              <w:jc w:val="center"/>
              <w:rPr>
                <w:rFonts w:ascii="HGP創英角ｺﾞｼｯｸUB" w:eastAsia="HGP創英角ｺﾞｼｯｸUB" w:hint="eastAsia"/>
                <w:color w:val="FFFFFF"/>
                <w:sz w:val="96"/>
                <w:szCs w:val="96"/>
              </w:rPr>
            </w:pPr>
            <w:r>
              <w:rPr>
                <w:rFonts w:ascii="ＭＳ 明朝" w:hAnsi="ＭＳ 明朝" w:hint="eastAsia"/>
                <w:b/>
                <w:color w:val="FFFFFF"/>
                <w:sz w:val="96"/>
                <w:szCs w:val="96"/>
              </w:rPr>
              <w:t>『まさる堂』</w:t>
            </w:r>
            <w:r w:rsidR="00A35C8D">
              <w:rPr>
                <w:rFonts w:ascii="ＭＳ 明朝" w:hAnsi="ＭＳ 明朝" w:hint="eastAsia"/>
                <w:b/>
                <w:color w:val="FFFFFF"/>
                <w:sz w:val="96"/>
                <w:szCs w:val="96"/>
              </w:rPr>
              <w:t>フリマサイト</w:t>
            </w:r>
            <w:r w:rsidR="005124DB" w:rsidRPr="005124DB">
              <w:rPr>
                <w:rFonts w:ascii="Times New Roman" w:eastAsia="HGP創英角ｺﾞｼｯｸUB" w:hAnsi="Times New Roman"/>
                <w:b/>
                <w:color w:val="FFFFFF"/>
                <w:sz w:val="96"/>
                <w:szCs w:val="96"/>
              </w:rPr>
              <w:t>System</w:t>
            </w:r>
          </w:p>
        </w:tc>
        <w:tc>
          <w:tcPr>
            <w:tcW w:w="8406" w:type="dxa"/>
            <w:gridSpan w:val="9"/>
            <w:vAlign w:val="center"/>
          </w:tcPr>
          <w:p w:rsidR="003A4B29" w:rsidRDefault="003A4B29" w:rsidP="00535D44"/>
        </w:tc>
      </w:tr>
      <w:tr w:rsidR="003A4B29">
        <w:trPr>
          <w:trHeight w:val="1117"/>
        </w:trPr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Align w:val="center"/>
          </w:tcPr>
          <w:p w:rsidR="003A4B29" w:rsidRDefault="003A4B29" w:rsidP="00535D44"/>
        </w:tc>
        <w:tc>
          <w:tcPr>
            <w:tcW w:w="7419" w:type="dxa"/>
            <w:gridSpan w:val="7"/>
            <w:shd w:val="clear" w:color="auto" w:fill="800080"/>
            <w:vAlign w:val="center"/>
          </w:tcPr>
          <w:p w:rsidR="003A4B29" w:rsidRPr="005124DB" w:rsidRDefault="005124DB" w:rsidP="00535D44">
            <w:pPr>
              <w:jc w:val="center"/>
              <w:rPr>
                <w:rFonts w:ascii="ＭＳ 明朝" w:hAnsi="ＭＳ 明朝"/>
                <w:b/>
              </w:rPr>
            </w:pPr>
            <w:r w:rsidRPr="005124DB">
              <w:rPr>
                <w:rFonts w:ascii="ＭＳ 明朝" w:hAnsi="ＭＳ 明朝" w:hint="eastAsia"/>
                <w:b/>
                <w:color w:val="FFFFFF"/>
                <w:sz w:val="72"/>
                <w:szCs w:val="72"/>
              </w:rPr>
              <w:t>設計</w:t>
            </w:r>
            <w:r w:rsidR="003A4B29" w:rsidRPr="005124DB">
              <w:rPr>
                <w:rFonts w:ascii="ＭＳ 明朝" w:hAnsi="ＭＳ 明朝" w:hint="eastAsia"/>
                <w:b/>
                <w:color w:val="FFFFFF"/>
                <w:sz w:val="72"/>
                <w:szCs w:val="72"/>
              </w:rPr>
              <w:t>ドキュメント</w:t>
            </w:r>
          </w:p>
        </w:tc>
        <w:tc>
          <w:tcPr>
            <w:tcW w:w="492" w:type="dxa"/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6" w:type="dxa"/>
            <w:gridSpan w:val="9"/>
            <w:vAlign w:val="center"/>
          </w:tcPr>
          <w:p w:rsidR="003A4B29" w:rsidRDefault="003A4B29" w:rsidP="003A4B29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3A4B29" w:rsidRDefault="003A4B29" w:rsidP="00535D44"/>
        </w:tc>
        <w:tc>
          <w:tcPr>
            <w:tcW w:w="1979" w:type="dxa"/>
            <w:vAlign w:val="center"/>
          </w:tcPr>
          <w:p w:rsidR="003A4B29" w:rsidRPr="00E500F1" w:rsidRDefault="00E43148" w:rsidP="00535D44">
            <w:pPr>
              <w:rPr>
                <w:rFonts w:hint="eastAsia"/>
                <w:sz w:val="24"/>
              </w:rPr>
            </w:pPr>
            <w:r w:rsidRPr="00E500F1">
              <w:rPr>
                <w:rFonts w:hint="eastAsia"/>
                <w:sz w:val="24"/>
              </w:rPr>
              <w:t>開発部署</w:t>
            </w:r>
          </w:p>
        </w:tc>
        <w:tc>
          <w:tcPr>
            <w:tcW w:w="5932" w:type="dxa"/>
            <w:gridSpan w:val="7"/>
            <w:vAlign w:val="center"/>
          </w:tcPr>
          <w:p w:rsidR="003A4B29" w:rsidRDefault="003A4B29" w:rsidP="00535D44"/>
        </w:tc>
      </w:tr>
      <w:tr w:rsidR="003A4B29">
        <w:trPr>
          <w:trHeight w:val="755"/>
        </w:trPr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741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4B29" w:rsidRPr="007923E7" w:rsidRDefault="00A35C8D" w:rsidP="00E43148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IH-12A-905 11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rPr>
          <w:trHeight w:val="109"/>
        </w:trPr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6" w:type="dxa"/>
            <w:gridSpan w:val="9"/>
            <w:vAlign w:val="center"/>
          </w:tcPr>
          <w:p w:rsidR="003A4B29" w:rsidRPr="003A4B29" w:rsidRDefault="003A4B29" w:rsidP="00535D44">
            <w:pPr>
              <w:rPr>
                <w:sz w:val="16"/>
                <w:szCs w:val="16"/>
              </w:rPr>
            </w:pPr>
          </w:p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3A4B29" w:rsidRDefault="003A4B29" w:rsidP="00535D44"/>
        </w:tc>
        <w:tc>
          <w:tcPr>
            <w:tcW w:w="1979" w:type="dxa"/>
            <w:vAlign w:val="center"/>
          </w:tcPr>
          <w:p w:rsidR="003A4B29" w:rsidRPr="00E500F1" w:rsidRDefault="006872F0" w:rsidP="00535D44">
            <w:pPr>
              <w:rPr>
                <w:rFonts w:hint="eastAsia"/>
                <w:sz w:val="24"/>
              </w:rPr>
            </w:pPr>
            <w:r w:rsidRPr="00E500F1">
              <w:rPr>
                <w:rFonts w:hint="eastAsia"/>
                <w:sz w:val="24"/>
              </w:rPr>
              <w:t>システム名称</w:t>
            </w:r>
          </w:p>
        </w:tc>
        <w:tc>
          <w:tcPr>
            <w:tcW w:w="5932" w:type="dxa"/>
            <w:gridSpan w:val="7"/>
            <w:vAlign w:val="center"/>
          </w:tcPr>
          <w:p w:rsidR="003A4B29" w:rsidRDefault="003A4B29" w:rsidP="00535D44"/>
        </w:tc>
      </w:tr>
      <w:tr w:rsidR="003A4B29">
        <w:trPr>
          <w:trHeight w:val="755"/>
        </w:trPr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741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4B29" w:rsidRPr="007923E7" w:rsidRDefault="00A35C8D" w:rsidP="003A4B29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フリマサイト</w:t>
            </w:r>
            <w:r w:rsidR="0053675B" w:rsidRPr="007923E7">
              <w:rPr>
                <w:rFonts w:hint="eastAsia"/>
                <w:sz w:val="36"/>
                <w:szCs w:val="36"/>
              </w:rPr>
              <w:t>システム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rPr>
          <w:trHeight w:val="109"/>
        </w:trPr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6" w:type="dxa"/>
            <w:gridSpan w:val="9"/>
            <w:vAlign w:val="center"/>
          </w:tcPr>
          <w:p w:rsidR="003A4B29" w:rsidRPr="003A4B29" w:rsidRDefault="003A4B29" w:rsidP="00535D44">
            <w:pPr>
              <w:rPr>
                <w:sz w:val="16"/>
                <w:szCs w:val="16"/>
              </w:rPr>
            </w:pPr>
          </w:p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3A4B29" w:rsidRDefault="003A4B29" w:rsidP="00535D44"/>
        </w:tc>
        <w:tc>
          <w:tcPr>
            <w:tcW w:w="1979" w:type="dxa"/>
            <w:vAlign w:val="center"/>
          </w:tcPr>
          <w:p w:rsidR="003A4B29" w:rsidRPr="00E500F1" w:rsidRDefault="00E500F1" w:rsidP="00535D44">
            <w:pPr>
              <w:rPr>
                <w:rFonts w:hint="eastAsia"/>
                <w:sz w:val="24"/>
              </w:rPr>
            </w:pPr>
            <w:r w:rsidRPr="00E500F1">
              <w:rPr>
                <w:rFonts w:hint="eastAsia"/>
                <w:sz w:val="24"/>
              </w:rPr>
              <w:t>顧客名</w:t>
            </w:r>
          </w:p>
        </w:tc>
        <w:tc>
          <w:tcPr>
            <w:tcW w:w="5932" w:type="dxa"/>
            <w:gridSpan w:val="7"/>
            <w:vAlign w:val="center"/>
          </w:tcPr>
          <w:p w:rsidR="003A4B29" w:rsidRDefault="003A4B29" w:rsidP="00535D44"/>
        </w:tc>
      </w:tr>
      <w:tr w:rsidR="003A4B29">
        <w:trPr>
          <w:trHeight w:val="755"/>
        </w:trPr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642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A4B29" w:rsidRPr="007923E7" w:rsidRDefault="00A35C8D" w:rsidP="003A4B29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フリマサイト</w:t>
            </w:r>
            <w:r w:rsidR="00E500F1" w:rsidRPr="007923E7">
              <w:rPr>
                <w:rFonts w:hint="eastAsia"/>
                <w:sz w:val="36"/>
                <w:szCs w:val="36"/>
              </w:rPr>
              <w:t>『まさる堂』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4B29" w:rsidRDefault="00E500F1" w:rsidP="005367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御中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rPr>
          <w:trHeight w:val="265"/>
        </w:trPr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8406" w:type="dxa"/>
            <w:gridSpan w:val="9"/>
            <w:vAlign w:val="center"/>
          </w:tcPr>
          <w:p w:rsidR="003A4B29" w:rsidRDefault="003A4B29" w:rsidP="00535D44"/>
        </w:tc>
      </w:tr>
      <w:tr w:rsidR="0023609D">
        <w:trPr>
          <w:trHeight w:val="615"/>
        </w:trPr>
        <w:tc>
          <w:tcPr>
            <w:tcW w:w="2371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vAlign w:val="center"/>
          </w:tcPr>
          <w:p w:rsidR="0023609D" w:rsidRDefault="0023609D" w:rsidP="00535D44"/>
        </w:tc>
        <w:tc>
          <w:tcPr>
            <w:tcW w:w="1979" w:type="dxa"/>
            <w:vMerge w:val="restart"/>
            <w:vAlign w:val="center"/>
          </w:tcPr>
          <w:p w:rsidR="0023609D" w:rsidRDefault="0023609D" w:rsidP="00535D44"/>
        </w:tc>
        <w:tc>
          <w:tcPr>
            <w:tcW w:w="2501" w:type="dxa"/>
            <w:gridSpan w:val="3"/>
            <w:tcBorders>
              <w:right w:val="single" w:sz="12" w:space="0" w:color="auto"/>
            </w:tcBorders>
            <w:vAlign w:val="center"/>
          </w:tcPr>
          <w:p w:rsidR="0023609D" w:rsidRPr="00E500F1" w:rsidRDefault="0023609D" w:rsidP="00954349">
            <w:pPr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納品日</w:t>
            </w:r>
          </w:p>
        </w:tc>
        <w:tc>
          <w:tcPr>
            <w:tcW w:w="29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609D" w:rsidRDefault="00A35C8D" w:rsidP="0023609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 w:rsidR="0023609D">
              <w:rPr>
                <w:rFonts w:hint="eastAsia"/>
                <w:sz w:val="28"/>
                <w:szCs w:val="28"/>
              </w:rPr>
              <w:t>年</w:t>
            </w:r>
            <w:r w:rsidR="0023609D">
              <w:rPr>
                <w:rFonts w:hint="eastAsia"/>
                <w:sz w:val="28"/>
                <w:szCs w:val="28"/>
              </w:rPr>
              <w:t>6</w:t>
            </w:r>
            <w:r w:rsidR="0023609D">
              <w:rPr>
                <w:rFonts w:hint="eastAsia"/>
                <w:sz w:val="28"/>
                <w:szCs w:val="28"/>
              </w:rPr>
              <w:t>月</w:t>
            </w:r>
            <w:r w:rsidR="0023609D">
              <w:rPr>
                <w:rFonts w:hint="eastAsia"/>
                <w:sz w:val="28"/>
                <w:szCs w:val="28"/>
              </w:rPr>
              <w:t>21</w:t>
            </w:r>
            <w:r w:rsidR="0023609D"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23609D" w:rsidRDefault="0023609D" w:rsidP="00535D44"/>
        </w:tc>
      </w:tr>
      <w:tr w:rsidR="0053675B">
        <w:trPr>
          <w:trHeight w:val="100"/>
        </w:trPr>
        <w:tc>
          <w:tcPr>
            <w:tcW w:w="2371" w:type="dxa"/>
            <w:vMerge/>
            <w:shd w:val="clear" w:color="auto" w:fill="800080"/>
            <w:vAlign w:val="center"/>
          </w:tcPr>
          <w:p w:rsidR="0053675B" w:rsidRPr="00535D44" w:rsidRDefault="0053675B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53675B" w:rsidRDefault="0053675B" w:rsidP="00535D44"/>
        </w:tc>
        <w:tc>
          <w:tcPr>
            <w:tcW w:w="1979" w:type="dxa"/>
            <w:vMerge/>
            <w:vAlign w:val="center"/>
          </w:tcPr>
          <w:p w:rsidR="0053675B" w:rsidRDefault="0053675B" w:rsidP="00535D44"/>
        </w:tc>
        <w:tc>
          <w:tcPr>
            <w:tcW w:w="5932" w:type="dxa"/>
            <w:gridSpan w:val="7"/>
            <w:vAlign w:val="center"/>
          </w:tcPr>
          <w:p w:rsidR="0053675B" w:rsidRDefault="0053675B" w:rsidP="00535D44"/>
        </w:tc>
      </w:tr>
      <w:tr w:rsidR="0023609D">
        <w:trPr>
          <w:trHeight w:val="610"/>
        </w:trPr>
        <w:tc>
          <w:tcPr>
            <w:tcW w:w="2371" w:type="dxa"/>
            <w:vMerge/>
            <w:tcBorders>
              <w:bottom w:val="nil"/>
            </w:tcBorders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bottom w:val="nil"/>
            </w:tcBorders>
            <w:vAlign w:val="center"/>
          </w:tcPr>
          <w:p w:rsidR="0023609D" w:rsidRDefault="0023609D" w:rsidP="00535D44"/>
        </w:tc>
        <w:tc>
          <w:tcPr>
            <w:tcW w:w="1979" w:type="dxa"/>
            <w:vMerge/>
            <w:tcBorders>
              <w:bottom w:val="nil"/>
            </w:tcBorders>
            <w:vAlign w:val="center"/>
          </w:tcPr>
          <w:p w:rsidR="0023609D" w:rsidRDefault="0023609D" w:rsidP="00535D44"/>
        </w:tc>
        <w:tc>
          <w:tcPr>
            <w:tcW w:w="2501" w:type="dxa"/>
            <w:gridSpan w:val="3"/>
            <w:tcBorders>
              <w:bottom w:val="nil"/>
              <w:right w:val="single" w:sz="12" w:space="0" w:color="auto"/>
            </w:tcBorders>
            <w:vAlign w:val="center"/>
          </w:tcPr>
          <w:p w:rsidR="0023609D" w:rsidRPr="00E500F1" w:rsidRDefault="0023609D" w:rsidP="00954349">
            <w:pPr>
              <w:jc w:val="right"/>
              <w:rPr>
                <w:rFonts w:hint="eastAsia"/>
                <w:sz w:val="24"/>
              </w:rPr>
            </w:pPr>
            <w:r w:rsidRPr="00E500F1">
              <w:rPr>
                <w:rFonts w:hint="eastAsia"/>
                <w:sz w:val="24"/>
              </w:rPr>
              <w:t>版</w:t>
            </w:r>
          </w:p>
        </w:tc>
        <w:tc>
          <w:tcPr>
            <w:tcW w:w="293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609D" w:rsidRDefault="0023609D" w:rsidP="0023609D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>初　版</w:t>
            </w:r>
          </w:p>
        </w:tc>
        <w:tc>
          <w:tcPr>
            <w:tcW w:w="492" w:type="dxa"/>
            <w:tcBorders>
              <w:left w:val="single" w:sz="12" w:space="0" w:color="auto"/>
              <w:bottom w:val="nil"/>
            </w:tcBorders>
            <w:vAlign w:val="center"/>
          </w:tcPr>
          <w:p w:rsidR="0023609D" w:rsidRDefault="0023609D" w:rsidP="00535D44"/>
        </w:tc>
      </w:tr>
      <w:tr w:rsidR="00E500F1">
        <w:tc>
          <w:tcPr>
            <w:tcW w:w="2371" w:type="dxa"/>
            <w:vMerge/>
            <w:shd w:val="clear" w:color="auto" w:fill="800080"/>
            <w:vAlign w:val="center"/>
          </w:tcPr>
          <w:p w:rsidR="00E500F1" w:rsidRPr="00535D44" w:rsidRDefault="00E500F1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E500F1" w:rsidRDefault="00E500F1" w:rsidP="00535D44"/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:rsidR="00E500F1" w:rsidRPr="001F59A6" w:rsidRDefault="001F59A6" w:rsidP="00535D44">
            <w:pPr>
              <w:rPr>
                <w:rFonts w:hint="eastAsia"/>
                <w:sz w:val="24"/>
              </w:rPr>
            </w:pPr>
            <w:r w:rsidRPr="001F59A6">
              <w:rPr>
                <w:rFonts w:hint="eastAsia"/>
                <w:sz w:val="24"/>
              </w:rPr>
              <w:t>開発要員</w:t>
            </w:r>
          </w:p>
        </w:tc>
        <w:tc>
          <w:tcPr>
            <w:tcW w:w="5932" w:type="dxa"/>
            <w:gridSpan w:val="7"/>
            <w:vAlign w:val="center"/>
          </w:tcPr>
          <w:p w:rsidR="00E500F1" w:rsidRDefault="00E500F1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 w:val="restart"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rFonts w:hint="eastAsia"/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ク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492" w:type="dxa"/>
            <w:gridSpan w:val="2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rFonts w:hint="eastAsia"/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番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54349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rFonts w:hint="eastAsia"/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出席番号</w:t>
            </w:r>
          </w:p>
        </w:tc>
        <w:tc>
          <w:tcPr>
            <w:tcW w:w="145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rFonts w:hint="eastAsia"/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氏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3A4B29" w:rsidRPr="00954349" w:rsidRDefault="003A4B29" w:rsidP="00954349">
            <w:pPr>
              <w:jc w:val="center"/>
              <w:rPr>
                <w:rFonts w:hint="eastAsia"/>
                <w:sz w:val="18"/>
                <w:szCs w:val="18"/>
              </w:rPr>
            </w:pPr>
            <w:r w:rsidRPr="00954349">
              <w:rPr>
                <w:rFonts w:hint="eastAsia"/>
                <w:sz w:val="18"/>
                <w:szCs w:val="18"/>
              </w:rPr>
              <w:t>名</w:t>
            </w:r>
          </w:p>
        </w:tc>
        <w:tc>
          <w:tcPr>
            <w:tcW w:w="492" w:type="dxa"/>
            <w:vMerge w:val="restart"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A35C8D" w:rsidP="00954349">
            <w:pPr>
              <w:jc w:val="center"/>
              <w:rPr>
                <w:rFonts w:hint="eastAsia"/>
              </w:rPr>
            </w:pPr>
            <w:r>
              <w:t>IH-12A-905</w:t>
            </w:r>
          </w:p>
        </w:tc>
        <w:tc>
          <w:tcPr>
            <w:tcW w:w="1492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A35C8D" w:rsidP="00954349">
            <w:pPr>
              <w:jc w:val="center"/>
            </w:pPr>
            <w:r>
              <w:rPr>
                <w:rFonts w:hint="eastAsia"/>
              </w:rPr>
              <w:t>80419</w:t>
            </w:r>
          </w:p>
        </w:tc>
        <w:tc>
          <w:tcPr>
            <w:tcW w:w="100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A35C8D" w:rsidP="0095434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A35C8D" w:rsidP="00954349">
            <w:pPr>
              <w:jc w:val="center"/>
            </w:pPr>
            <w:r>
              <w:rPr>
                <w:rFonts w:hint="eastAsia"/>
              </w:rPr>
              <w:t>峯松</w:t>
            </w:r>
          </w:p>
        </w:tc>
        <w:tc>
          <w:tcPr>
            <w:tcW w:w="1489" w:type="dxa"/>
            <w:gridSpan w:val="2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A35C8D" w:rsidP="00954349">
            <w:pPr>
              <w:jc w:val="center"/>
            </w:pPr>
            <w:r>
              <w:rPr>
                <w:rFonts w:hint="eastAsia"/>
              </w:rPr>
              <w:t>康二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A35C8D" w:rsidP="00954349">
            <w:pPr>
              <w:jc w:val="center"/>
            </w:pPr>
            <w:r>
              <w:t>IH-12A-905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140DBB" w:rsidP="00140DBB">
            <w:pPr>
              <w:jc w:val="center"/>
            </w:pPr>
            <w:r>
              <w:rPr>
                <w:rFonts w:hint="eastAsia"/>
              </w:rPr>
              <w:t>85053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t>2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rPr>
                <w:rFonts w:hint="eastAsia"/>
              </w:rPr>
              <w:t>上原</w:t>
            </w:r>
            <w:bookmarkStart w:id="0" w:name="_GoBack"/>
            <w:bookmarkEnd w:id="0"/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rPr>
                <w:rFonts w:hint="eastAsia"/>
              </w:rPr>
              <w:t>郷介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A35C8D" w:rsidP="00954349">
            <w:pPr>
              <w:jc w:val="center"/>
            </w:pPr>
            <w:r>
              <w:t>IH-12A-905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rPr>
                <w:rFonts w:hint="eastAsia"/>
              </w:rPr>
              <w:t>80297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t>33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rPr>
                <w:rFonts w:hint="eastAsia"/>
              </w:rPr>
              <w:t>松井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rPr>
                <w:rFonts w:hint="eastAsia"/>
              </w:rPr>
              <w:t>俊樹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A35C8D" w:rsidP="00954349">
            <w:pPr>
              <w:jc w:val="center"/>
            </w:pPr>
            <w:r>
              <w:t>IH-12A-905</w:t>
            </w: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t>80164</w:t>
            </w: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rPr>
                <w:rFonts w:hint="eastAsia"/>
              </w:rPr>
              <w:t>松原</w:t>
            </w: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140DBB" w:rsidP="00954349">
            <w:pPr>
              <w:jc w:val="center"/>
            </w:pPr>
            <w:r>
              <w:rPr>
                <w:rFonts w:hint="eastAsia"/>
              </w:rPr>
              <w:t>璃奈</w:t>
            </w: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23609D">
        <w:tc>
          <w:tcPr>
            <w:tcW w:w="2371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23609D" w:rsidRDefault="0023609D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609D" w:rsidRDefault="0023609D" w:rsidP="004D7F19">
            <w:pPr>
              <w:jc w:val="center"/>
            </w:pP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609D" w:rsidRDefault="0023609D" w:rsidP="004D7F19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3609D" w:rsidRDefault="0023609D" w:rsidP="004D7F19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23609D" w:rsidRDefault="0023609D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3A4B29">
        <w:tc>
          <w:tcPr>
            <w:tcW w:w="2371" w:type="dxa"/>
            <w:vMerge/>
            <w:shd w:val="clear" w:color="auto" w:fill="800080"/>
            <w:vAlign w:val="center"/>
          </w:tcPr>
          <w:p w:rsidR="003A4B29" w:rsidRPr="00535D44" w:rsidRDefault="003A4B29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tcBorders>
              <w:right w:val="single" w:sz="12" w:space="0" w:color="auto"/>
            </w:tcBorders>
            <w:vAlign w:val="center"/>
          </w:tcPr>
          <w:p w:rsidR="003A4B29" w:rsidRDefault="003A4B29" w:rsidP="00535D44"/>
        </w:tc>
        <w:tc>
          <w:tcPr>
            <w:tcW w:w="19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0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148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4B29" w:rsidRDefault="003A4B29" w:rsidP="00954349">
            <w:pPr>
              <w:jc w:val="center"/>
            </w:pPr>
          </w:p>
        </w:tc>
        <w:tc>
          <w:tcPr>
            <w:tcW w:w="492" w:type="dxa"/>
            <w:vMerge/>
            <w:tcBorders>
              <w:left w:val="single" w:sz="12" w:space="0" w:color="auto"/>
            </w:tcBorders>
            <w:vAlign w:val="center"/>
          </w:tcPr>
          <w:p w:rsidR="003A4B29" w:rsidRDefault="003A4B29" w:rsidP="00535D44"/>
        </w:tc>
      </w:tr>
      <w:tr w:rsidR="0023609D">
        <w:tc>
          <w:tcPr>
            <w:tcW w:w="2371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23609D" w:rsidRDefault="0023609D" w:rsidP="00535D44"/>
        </w:tc>
        <w:tc>
          <w:tcPr>
            <w:tcW w:w="1979" w:type="dxa"/>
            <w:tcBorders>
              <w:top w:val="single" w:sz="12" w:space="0" w:color="auto"/>
            </w:tcBorders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92" w:type="dxa"/>
            <w:gridSpan w:val="2"/>
            <w:tcBorders>
              <w:top w:val="single" w:sz="12" w:space="0" w:color="auto"/>
            </w:tcBorders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3948" w:type="dxa"/>
            <w:gridSpan w:val="4"/>
            <w:tcBorders>
              <w:top w:val="single" w:sz="12" w:space="0" w:color="auto"/>
            </w:tcBorders>
            <w:vAlign w:val="center"/>
          </w:tcPr>
          <w:p w:rsidR="0023609D" w:rsidRDefault="0023609D" w:rsidP="00440ABB">
            <w:pPr>
              <w:jc w:val="right"/>
            </w:pPr>
            <w:r w:rsidRPr="00535D44">
              <w:rPr>
                <w:rFonts w:hint="eastAsia"/>
                <w:sz w:val="16"/>
                <w:szCs w:val="16"/>
              </w:rPr>
              <w:t>※リーダーを先頭に、以下五十音順に記入すること</w:t>
            </w: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23609D" w:rsidRDefault="0023609D" w:rsidP="00535D44"/>
        </w:tc>
      </w:tr>
      <w:tr w:rsidR="0023609D">
        <w:tc>
          <w:tcPr>
            <w:tcW w:w="2371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23609D" w:rsidRDefault="0023609D" w:rsidP="00535D44"/>
        </w:tc>
        <w:tc>
          <w:tcPr>
            <w:tcW w:w="1979" w:type="dxa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92" w:type="dxa"/>
            <w:gridSpan w:val="2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009" w:type="dxa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50" w:type="dxa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89" w:type="dxa"/>
            <w:gridSpan w:val="2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23609D" w:rsidRDefault="0023609D" w:rsidP="00535D44"/>
        </w:tc>
      </w:tr>
      <w:tr w:rsidR="0023609D">
        <w:tc>
          <w:tcPr>
            <w:tcW w:w="2371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23609D" w:rsidRDefault="0023609D" w:rsidP="00535D44"/>
        </w:tc>
        <w:tc>
          <w:tcPr>
            <w:tcW w:w="1979" w:type="dxa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92" w:type="dxa"/>
            <w:gridSpan w:val="2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009" w:type="dxa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50" w:type="dxa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89" w:type="dxa"/>
            <w:gridSpan w:val="2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23609D" w:rsidRDefault="0023609D" w:rsidP="00535D44"/>
        </w:tc>
      </w:tr>
      <w:tr w:rsidR="0023609D">
        <w:tc>
          <w:tcPr>
            <w:tcW w:w="2371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495" w:type="dxa"/>
            <w:vMerge/>
            <w:vAlign w:val="center"/>
          </w:tcPr>
          <w:p w:rsidR="0023609D" w:rsidRDefault="0023609D" w:rsidP="00535D44"/>
        </w:tc>
        <w:tc>
          <w:tcPr>
            <w:tcW w:w="1979" w:type="dxa"/>
            <w:vAlign w:val="center"/>
          </w:tcPr>
          <w:p w:rsidR="0023609D" w:rsidRDefault="00A35C8D" w:rsidP="00954349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33020</wp:posOffset>
                      </wp:positionV>
                      <wp:extent cx="4436745" cy="744220"/>
                      <wp:effectExtent l="15875" t="12065" r="14605" b="15240"/>
                      <wp:wrapNone/>
                      <wp:docPr id="1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36745" cy="744220"/>
                                <a:chOff x="3747" y="14057"/>
                                <a:chExt cx="6987" cy="1172"/>
                              </a:xfrm>
                            </wpg:grpSpPr>
                            <wpg:grpSp>
                              <wpg:cNvPr id="2" name="Group 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57" y="14057"/>
                                  <a:ext cx="3077" cy="1172"/>
                                  <a:chOff x="13320" y="1168"/>
                                  <a:chExt cx="2700" cy="879"/>
                                </a:xfrm>
                              </wpg:grpSpPr>
                              <wpg:grpSp>
                                <wpg:cNvPr id="3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5120" y="1168"/>
                                    <a:ext cx="900" cy="879"/>
                                    <a:chOff x="13500" y="4684"/>
                                    <a:chExt cx="900" cy="879"/>
                                  </a:xfrm>
                                </wpg:grpSpPr>
                                <wps:wsp>
                                  <wps:cNvPr id="4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8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5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2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3609D" w:rsidRDefault="0023609D" w:rsidP="0023609D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作成者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4295" tIns="37800" rIns="74295" bIns="889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320" y="1168"/>
                                    <a:ext cx="900" cy="879"/>
                                    <a:chOff x="13500" y="4684"/>
                                    <a:chExt cx="900" cy="879"/>
                                  </a:xfrm>
                                </wpg:grpSpPr>
                                <wps:wsp>
                                  <wps:cNvPr id="7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8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2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3609D" w:rsidRDefault="0023609D" w:rsidP="0023609D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査　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4295" tIns="37800" rIns="74295" bIns="889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220" y="1168"/>
                                    <a:ext cx="900" cy="879"/>
                                    <a:chOff x="13500" y="4684"/>
                                    <a:chExt cx="900" cy="879"/>
                                  </a:xfrm>
                                </wpg:grpSpPr>
                                <wps:wsp>
                                  <wps:cNvPr id="10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8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74295" tIns="8890" rIns="74295" bIns="889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500" y="4684"/>
                                      <a:ext cx="900" cy="29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23609D" w:rsidRDefault="0023609D" w:rsidP="0023609D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検　証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4295" tIns="37800" rIns="74295" bIns="889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2" name="Group 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47" y="14057"/>
                                  <a:ext cx="3751" cy="1172"/>
                                  <a:chOff x="13500" y="4684"/>
                                  <a:chExt cx="900" cy="879"/>
                                </a:xfrm>
                              </wpg:grpSpPr>
                              <wps:wsp>
                                <wps:cNvPr id="13" name="Rectangle 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500" y="4684"/>
                                    <a:ext cx="900" cy="8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74295" tIns="8890" rIns="74295" bIns="8890" anchor="t" anchorCtr="0" upright="1">
                                  <a:noAutofit/>
                                </wps:bodyPr>
                              </wps:wsp>
                              <wps:wsp>
                                <wps:cNvPr id="14" name="Text Box 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500" y="4684"/>
                                    <a:ext cx="900" cy="29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3609D" w:rsidRDefault="0023609D" w:rsidP="0023609D">
                                      <w:pPr>
                                        <w:jc w:val="center"/>
                                        <w:rPr>
                                          <w:rFonts w:hint="eastAsia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検　収</w:t>
                                      </w:r>
                                    </w:p>
                                  </w:txbxContent>
                                </wps:txbx>
                                <wps:bodyPr rot="0" vert="horz" wrap="square" lIns="74295" tIns="37800" rIns="74295" bIns="889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0" o:spid="_x0000_s1026" style="position:absolute;left:0;text-align:left;margin-left:15.6pt;margin-top:2.6pt;width:349.35pt;height:58.6pt;z-index:251657728" coordorigin="3747,14057" coordsize="6987,1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">
                      <v:group id="Group 31" o:spid="_x0000_s1027" style="position:absolute;left:7657;top:14057;width:3077;height:1172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32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33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" strokeweight="1pt">
                            <v:textbox inset="5.85pt,.7pt,5.85pt,.7pt"/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4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" strokeweight="1pt">
                            <v:textbox inset="5.85pt,1.05mm,5.85pt,.7pt">
                              <w:txbxContent>
                                <w:p w:rsidR="0023609D" w:rsidRDefault="0023609D" w:rsidP="0023609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5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36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" strokeweight="1pt">
                            <v:textbox inset="5.85pt,.7pt,5.85pt,.7pt"/>
                          </v:rect>
                          <v:shape id="Text Box 37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" strokeweight="1pt">
                            <v:textbox inset="5.85pt,1.05mm,5.85pt,.7pt">
                              <w:txbxContent>
                                <w:p w:rsidR="0023609D" w:rsidRDefault="0023609D" w:rsidP="0023609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38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39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jU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" strokeweight="1pt">
                            <v:textbox inset="5.85pt,.7pt,5.85pt,.7pt"/>
                          </v:rect>
                          <v:shape id="Text Box 40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" strokeweight="1pt">
                            <v:textbox inset="5.85pt,1.05mm,5.85pt,.7pt">
                              <w:txbxContent>
                                <w:p w:rsidR="0023609D" w:rsidRDefault="0023609D" w:rsidP="0023609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41" o:spid="_x0000_s1037" style="position:absolute;left:3747;top:14057;width:3751;height:1172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ctangle 42" o:spid="_x0000_s103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" strokeweight="1pt">
                          <v:textbox inset="5.85pt,.7pt,5.85pt,.7pt"/>
                        </v:rect>
                        <v:shape id="Text Box 43" o:spid="_x0000_s103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" strokeweight="1pt">
                          <v:textbox inset="5.85pt,1.05mm,5.85pt,.7pt">
                            <w:txbxContent>
                              <w:p w:rsidR="0023609D" w:rsidRDefault="0023609D" w:rsidP="0023609D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収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492" w:type="dxa"/>
            <w:gridSpan w:val="2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009" w:type="dxa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50" w:type="dxa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1489" w:type="dxa"/>
            <w:gridSpan w:val="2"/>
            <w:vAlign w:val="center"/>
          </w:tcPr>
          <w:p w:rsidR="0023609D" w:rsidRDefault="0023609D" w:rsidP="00954349">
            <w:pPr>
              <w:jc w:val="center"/>
            </w:pPr>
          </w:p>
        </w:tc>
        <w:tc>
          <w:tcPr>
            <w:tcW w:w="492" w:type="dxa"/>
            <w:vMerge/>
            <w:tcBorders>
              <w:left w:val="nil"/>
            </w:tcBorders>
            <w:vAlign w:val="center"/>
          </w:tcPr>
          <w:p w:rsidR="0023609D" w:rsidRDefault="0023609D" w:rsidP="00535D44"/>
        </w:tc>
      </w:tr>
      <w:tr w:rsidR="0023609D">
        <w:trPr>
          <w:trHeight w:val="76"/>
        </w:trPr>
        <w:tc>
          <w:tcPr>
            <w:tcW w:w="2371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8406" w:type="dxa"/>
            <w:gridSpan w:val="9"/>
            <w:vAlign w:val="center"/>
          </w:tcPr>
          <w:p w:rsidR="0023609D" w:rsidRDefault="0023609D" w:rsidP="00535D44"/>
        </w:tc>
      </w:tr>
      <w:tr w:rsidR="0023609D" w:rsidRPr="00535D44">
        <w:trPr>
          <w:trHeight w:val="528"/>
        </w:trPr>
        <w:tc>
          <w:tcPr>
            <w:tcW w:w="2371" w:type="dxa"/>
            <w:vMerge/>
            <w:shd w:val="clear" w:color="auto" w:fill="800080"/>
            <w:vAlign w:val="center"/>
          </w:tcPr>
          <w:p w:rsidR="0023609D" w:rsidRPr="00535D44" w:rsidRDefault="0023609D" w:rsidP="00535D44">
            <w:pPr>
              <w:rPr>
                <w:color w:val="FFFFFF"/>
              </w:rPr>
            </w:pPr>
          </w:p>
        </w:tc>
        <w:tc>
          <w:tcPr>
            <w:tcW w:w="3835" w:type="dxa"/>
            <w:gridSpan w:val="3"/>
            <w:vAlign w:val="bottom"/>
          </w:tcPr>
          <w:p w:rsidR="0023609D" w:rsidRDefault="0023609D" w:rsidP="00535D44">
            <w:pPr>
              <w:jc w:val="right"/>
            </w:pPr>
          </w:p>
          <w:p w:rsidR="0023609D" w:rsidRPr="00535D44" w:rsidRDefault="0023609D" w:rsidP="00535D44">
            <w:pPr>
              <w:jc w:val="right"/>
              <w:rPr>
                <w:rFonts w:hint="eastAsia"/>
              </w:rPr>
            </w:pPr>
          </w:p>
        </w:tc>
        <w:tc>
          <w:tcPr>
            <w:tcW w:w="4571" w:type="dxa"/>
            <w:gridSpan w:val="6"/>
            <w:vAlign w:val="bottom"/>
          </w:tcPr>
          <w:p w:rsidR="0023609D" w:rsidRPr="0023609D" w:rsidRDefault="0023609D" w:rsidP="00535D44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645015" w:rsidRDefault="00645015">
      <w:pPr>
        <w:rPr>
          <w:rFonts w:hint="eastAsia"/>
        </w:rPr>
      </w:pPr>
    </w:p>
    <w:sectPr w:rsidR="00645015" w:rsidSect="00E42444">
      <w:pgSz w:w="11906" w:h="16838"/>
      <w:pgMar w:top="850" w:right="567" w:bottom="567" w:left="567" w:header="851" w:footer="992" w:gutter="0"/>
      <w:cols w:space="425"/>
      <w:docGrid w:type="lines" w:linePitch="3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3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8D"/>
    <w:rsid w:val="00140DBB"/>
    <w:rsid w:val="001F59A6"/>
    <w:rsid w:val="0023609D"/>
    <w:rsid w:val="003A4B29"/>
    <w:rsid w:val="003B4368"/>
    <w:rsid w:val="003C209C"/>
    <w:rsid w:val="00440ABB"/>
    <w:rsid w:val="004D7F19"/>
    <w:rsid w:val="005124DB"/>
    <w:rsid w:val="00535D44"/>
    <w:rsid w:val="0053675B"/>
    <w:rsid w:val="00645015"/>
    <w:rsid w:val="006872F0"/>
    <w:rsid w:val="007923E7"/>
    <w:rsid w:val="007E78BB"/>
    <w:rsid w:val="00954349"/>
    <w:rsid w:val="00A35C8D"/>
    <w:rsid w:val="00B70674"/>
    <w:rsid w:val="00DA6BDC"/>
    <w:rsid w:val="00E42444"/>
    <w:rsid w:val="00E43148"/>
    <w:rsid w:val="00E500F1"/>
    <w:rsid w:val="00F7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6DB6E4"/>
  <w15:chartTrackingRefBased/>
  <w15:docId w15:val="{47D7F093-C079-45DE-8AFE-ED1EAFAC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35D4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434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0164\Desktop\SD\&#32032;&#26448;\&#12489;&#12461;&#12517;&#12513;&#12531;&#12488;&#34920;&#34920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ドキュメント表表紙.dot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ＨＡＬ ＭＯＤＥ ＦＥＳＴＩＶＡＬ ２００６</vt:lpstr>
    </vt:vector>
  </TitlesOfParts>
  <Company>コンピュータ総合学園HAL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ドキュメント表紙</dc:title>
  <dc:subject/>
  <dc:creator>ohs80164</dc:creator>
  <cp:keywords/>
  <dc:description/>
  <cp:lastModifiedBy>松原 璃奈</cp:lastModifiedBy>
  <cp:revision>2</cp:revision>
  <cp:lastPrinted>2006-06-21T08:53:00Z</cp:lastPrinted>
  <dcterms:created xsi:type="dcterms:W3CDTF">2019-06-11T01:18:00Z</dcterms:created>
  <dcterms:modified xsi:type="dcterms:W3CDTF">2019-06-11T01:25:00Z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  <property fmtid="{D5CDD505-2E9C-101B-9397-08002B2CF9AE}" pid="2" name="_AdHocReviewCycleID">
    <vt:i4>112792057</vt:i4>
  </property>
  <property fmtid="{D5CDD505-2E9C-101B-9397-08002B2CF9AE}" pid="3" name="_EmailSubject">
    <vt:lpwstr>その後のOT2A</vt:lpwstr>
  </property>
  <property fmtid="{D5CDD505-2E9C-101B-9397-08002B2CF9AE}" pid="4" name="_AuthorEmail">
    <vt:lpwstr>kawagoe.atu@osaka.hal.ac.jp</vt:lpwstr>
  </property>
  <property fmtid="{D5CDD505-2E9C-101B-9397-08002B2CF9AE}" pid="5" name="_AuthorEmailDisplayName">
    <vt:lpwstr>川越 厚志</vt:lpwstr>
  </property>
  <property fmtid="{D5CDD505-2E9C-101B-9397-08002B2CF9AE}" pid="6" name="_ReviewingToolsShownOnce">
    <vt:lpwstr/>
  </property>
</Properties>
</file>